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2E69B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1AB581A2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tbl>
      <w:tblPr>
        <w:tblW w:w="8745" w:type="dxa"/>
        <w:tblInd w:w="108" w:type="dxa"/>
        <w:tblLook w:val="01E0" w:firstRow="1" w:lastRow="1" w:firstColumn="1" w:lastColumn="1" w:noHBand="0" w:noVBand="0"/>
      </w:tblPr>
      <w:tblGrid>
        <w:gridCol w:w="8745"/>
      </w:tblGrid>
      <w:tr w:rsidR="003A44B6" w:rsidRPr="0015133F" w14:paraId="3774EFAE" w14:textId="77777777" w:rsidTr="2DC64534">
        <w:trPr>
          <w:trHeight w:val="118"/>
        </w:trPr>
        <w:tc>
          <w:tcPr>
            <w:tcW w:w="8745" w:type="dxa"/>
            <w:tcBorders>
              <w:bottom w:val="single" w:sz="4" w:space="0" w:color="auto"/>
            </w:tcBorders>
            <w:tcMar>
              <w:left w:w="0" w:type="dxa"/>
              <w:bottom w:w="85" w:type="dxa"/>
            </w:tcMar>
          </w:tcPr>
          <w:p w14:paraId="0AFEA5F4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09F4C462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46C4A9DE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D0ED23D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309CC807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07D8940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2E3D0755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514F69BC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1061501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33881464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CC989B9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F85D67A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1F55E1A3" w14:textId="77777777" w:rsidR="003A44B6" w:rsidRPr="0015133F" w:rsidRDefault="003A44B6" w:rsidP="2DC64534">
            <w:pPr>
              <w:spacing w:line="280" w:lineRule="exact"/>
              <w:rPr>
                <w:sz w:val="22"/>
              </w:rPr>
            </w:pPr>
          </w:p>
          <w:p w14:paraId="6D2ECCD5" w14:textId="125E8997" w:rsidR="003A44B6" w:rsidRPr="0015133F" w:rsidRDefault="7DD6163A" w:rsidP="2DC64534">
            <w:pPr>
              <w:spacing w:line="280" w:lineRule="exact"/>
              <w:rPr>
                <w:sz w:val="24"/>
                <w:szCs w:val="24"/>
              </w:rPr>
            </w:pPr>
            <w:r w:rsidRPr="2DC64534">
              <w:rPr>
                <w:sz w:val="24"/>
                <w:szCs w:val="24"/>
              </w:rPr>
              <w:t>Fratrædelsesaftale</w:t>
            </w:r>
          </w:p>
        </w:tc>
      </w:tr>
    </w:tbl>
    <w:p w14:paraId="1C1BBA0F" w14:textId="77777777" w:rsidR="003A44B6" w:rsidRPr="0015133F" w:rsidRDefault="003A44B6" w:rsidP="2DC64534">
      <w:pPr>
        <w:tabs>
          <w:tab w:val="right" w:pos="6520"/>
        </w:tabs>
        <w:spacing w:line="280" w:lineRule="exact"/>
        <w:rPr>
          <w:sz w:val="18"/>
          <w:szCs w:val="18"/>
        </w:rPr>
      </w:pPr>
    </w:p>
    <w:p w14:paraId="6EBD8EBD" w14:textId="77777777" w:rsidR="003A44B6" w:rsidRPr="0015133F" w:rsidRDefault="003A44B6" w:rsidP="2DC64534">
      <w:pPr>
        <w:tabs>
          <w:tab w:val="right" w:pos="6520"/>
        </w:tabs>
        <w:spacing w:line="280" w:lineRule="exact"/>
        <w:rPr>
          <w:sz w:val="18"/>
          <w:szCs w:val="18"/>
        </w:rPr>
      </w:pPr>
    </w:p>
    <w:p w14:paraId="660B666F" w14:textId="3DE1710F" w:rsidR="0040160C" w:rsidRPr="0015133F" w:rsidRDefault="62FAA885" w:rsidP="2DC64534">
      <w:pPr>
        <w:spacing w:line="280" w:lineRule="exact"/>
        <w:ind w:firstLine="142"/>
        <w:rPr>
          <w:rFonts w:eastAsia="Verdana" w:cs="Verdana"/>
          <w:sz w:val="18"/>
          <w:szCs w:val="18"/>
          <w:lang w:val="en-US"/>
        </w:rPr>
      </w:pPr>
      <w:r>
        <w:rPr>
          <w:rStyle w:val="normaltextrun"/>
          <w:color w:val="000000"/>
          <w:sz w:val="18"/>
          <w:szCs w:val="18"/>
          <w:shd w:val="clear" w:color="auto" w:fill="FFFFFF"/>
          <w:lang w:val="en-GB"/>
        </w:rPr>
        <w:t>{{</w:t>
      </w:r>
      <w:proofErr w:type="spellStart"/>
      <w:r>
        <w:rPr>
          <w:rStyle w:val="spellingerror"/>
          <w:color w:val="000000"/>
          <w:sz w:val="18"/>
          <w:szCs w:val="18"/>
          <w:shd w:val="clear" w:color="auto" w:fill="FFFFFF"/>
          <w:lang w:val="en-GB"/>
        </w:rPr>
        <w:t>C_Name</w:t>
      </w:r>
      <w:proofErr w:type="spellEnd"/>
      <w:r>
        <w:rPr>
          <w:rStyle w:val="normaltextrun"/>
          <w:color w:val="000000"/>
          <w:sz w:val="18"/>
          <w:szCs w:val="18"/>
          <w:shd w:val="clear" w:color="auto" w:fill="FFFFFF"/>
          <w:lang w:val="en-GB"/>
        </w:rPr>
        <w:t>}}</w:t>
      </w:r>
      <w:r>
        <w:rPr>
          <w:rStyle w:val="eop"/>
          <w:color w:val="000000"/>
          <w:sz w:val="18"/>
          <w:szCs w:val="18"/>
          <w:shd w:val="clear" w:color="auto" w:fill="FFFFFF"/>
        </w:rPr>
        <w:t> </w:t>
      </w:r>
      <w:r>
        <w:rPr>
          <w:rFonts w:eastAsia="Verdana" w:cs="Verdana"/>
          <w:sz w:val="18"/>
          <w:szCs w:val="18"/>
          <w:lang w:val="en-US"/>
        </w:rPr>
        <w:t xml:space="preserve"> </w:t>
      </w:r>
    </w:p>
    <w:p w14:paraId="6FA013B5" w14:textId="77777777" w:rsidR="003A44B6" w:rsidRPr="0015133F" w:rsidRDefault="003A44B6" w:rsidP="2DC64534">
      <w:pPr>
        <w:spacing w:line="280" w:lineRule="exact"/>
        <w:rPr>
          <w:noProof/>
          <w:sz w:val="18"/>
          <w:szCs w:val="18"/>
        </w:rPr>
      </w:pPr>
    </w:p>
    <w:p w14:paraId="6B20E6BC" w14:textId="77777777" w:rsidR="003A44B6" w:rsidRPr="0015133F" w:rsidRDefault="7DD6163A" w:rsidP="2DC64534">
      <w:pPr>
        <w:spacing w:line="280" w:lineRule="exact"/>
        <w:ind w:firstLine="142"/>
        <w:rPr>
          <w:noProof/>
          <w:sz w:val="18"/>
          <w:szCs w:val="18"/>
        </w:rPr>
      </w:pPr>
      <w:r w:rsidRPr="2DC64534">
        <w:rPr>
          <w:noProof/>
          <w:sz w:val="18"/>
          <w:szCs w:val="18"/>
        </w:rPr>
        <w:t>og</w:t>
      </w:r>
    </w:p>
    <w:p w14:paraId="6840AE5C" w14:textId="77777777" w:rsidR="003A44B6" w:rsidRPr="0015133F" w:rsidRDefault="003A44B6" w:rsidP="2DC64534">
      <w:pPr>
        <w:spacing w:line="280" w:lineRule="exact"/>
        <w:rPr>
          <w:noProof/>
          <w:sz w:val="18"/>
          <w:szCs w:val="18"/>
        </w:rPr>
      </w:pPr>
    </w:p>
    <w:p w14:paraId="38C55537" w14:textId="37006586" w:rsidR="3F53A9C6" w:rsidRDefault="4C41A1E4" w:rsidP="2DC64534">
      <w:pPr>
        <w:spacing w:line="280" w:lineRule="exact"/>
        <w:ind w:firstLine="142"/>
        <w:rPr>
          <w:rFonts w:eastAsia="Verdana" w:cs="Verdana"/>
          <w:sz w:val="18"/>
          <w:szCs w:val="18"/>
          <w:lang w:val="en-US"/>
        </w:rPr>
      </w:pPr>
      <w:r w:rsidRPr="2DC64534">
        <w:rPr>
          <w:rStyle w:val="normaltextrun"/>
          <w:color w:val="000000" w:themeColor="text1"/>
          <w:sz w:val="18"/>
          <w:szCs w:val="18"/>
          <w:lang w:val="en-GB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  <w:lang w:val="en-GB"/>
        </w:rPr>
        <w:t>P_Name</w:t>
      </w:r>
      <w:proofErr w:type="spellEnd"/>
      <w:r w:rsidRPr="2DC64534">
        <w:rPr>
          <w:rStyle w:val="normaltextrun"/>
          <w:color w:val="000000" w:themeColor="text1"/>
          <w:sz w:val="18"/>
          <w:szCs w:val="18"/>
          <w:lang w:val="en-GB"/>
        </w:rPr>
        <w:t>}}</w:t>
      </w:r>
      <w:r w:rsidRPr="2DC64534">
        <w:rPr>
          <w:rStyle w:val="eop"/>
          <w:color w:val="000000" w:themeColor="text1"/>
          <w:sz w:val="18"/>
          <w:szCs w:val="18"/>
        </w:rPr>
        <w:t> </w:t>
      </w:r>
    </w:p>
    <w:p w14:paraId="55058B8A" w14:textId="6594F46F" w:rsidR="12CBC4BA" w:rsidRDefault="12CBC4BA" w:rsidP="2DC64534">
      <w:pPr>
        <w:spacing w:line="280" w:lineRule="exact"/>
        <w:ind w:firstLine="142"/>
        <w:rPr>
          <w:rFonts w:eastAsia="Verdana" w:cs="Verdana"/>
          <w:sz w:val="18"/>
          <w:szCs w:val="18"/>
        </w:rPr>
      </w:pPr>
    </w:p>
    <w:p w14:paraId="574B58F5" w14:textId="77777777" w:rsidR="003A44B6" w:rsidRPr="0015133F" w:rsidRDefault="003A44B6" w:rsidP="2DC64534">
      <w:pPr>
        <w:spacing w:line="280" w:lineRule="exact"/>
      </w:pPr>
    </w:p>
    <w:p w14:paraId="403AD59B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2C21662A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18591E58" w14:textId="77777777" w:rsidR="00D26458" w:rsidRPr="0015133F" w:rsidRDefault="00D26458" w:rsidP="2DC64534">
      <w:pPr>
        <w:spacing w:line="280" w:lineRule="exact"/>
        <w:rPr>
          <w:rFonts w:cs="Arial"/>
          <w:sz w:val="18"/>
          <w:szCs w:val="18"/>
        </w:rPr>
      </w:pPr>
    </w:p>
    <w:p w14:paraId="4FFB0D01" w14:textId="77777777" w:rsidR="003A44B6" w:rsidRPr="0015133F" w:rsidRDefault="003A44B6" w:rsidP="2DC64534">
      <w:pPr>
        <w:spacing w:line="280" w:lineRule="exact"/>
        <w:jc w:val="lef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br w:type="page"/>
      </w:r>
    </w:p>
    <w:p w14:paraId="6D1ED83C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CFD21EF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55884B6F" w14:textId="77777777" w:rsidR="002C3FF0" w:rsidRDefault="002C3FF0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DEDDB94" w14:textId="11326639" w:rsidR="00D26458" w:rsidRPr="0040160C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Mellem</w:t>
      </w:r>
    </w:p>
    <w:p w14:paraId="610227E9" w14:textId="77777777" w:rsidR="003D77B6" w:rsidRPr="0015133F" w:rsidRDefault="62FAA885" w:rsidP="2DC64534">
      <w:pPr>
        <w:spacing w:line="280" w:lineRule="exact"/>
        <w:rPr>
          <w:rFonts w:eastAsia="Verdana" w:cs="Verdana"/>
          <w:sz w:val="18"/>
          <w:szCs w:val="18"/>
        </w:rPr>
      </w:pPr>
      <w:r w:rsidRPr="00853A4E">
        <w:rPr>
          <w:rStyle w:val="normaltextrun"/>
          <w:color w:val="000000"/>
          <w:sz w:val="18"/>
          <w:szCs w:val="18"/>
          <w:shd w:val="clear" w:color="auto" w:fill="FFFFFF"/>
        </w:rPr>
        <w:t>{{</w:t>
      </w:r>
      <w:proofErr w:type="spellStart"/>
      <w:r w:rsidRPr="00853A4E">
        <w:rPr>
          <w:rStyle w:val="spellingerror"/>
          <w:color w:val="000000"/>
          <w:sz w:val="18"/>
          <w:szCs w:val="18"/>
          <w:shd w:val="clear" w:color="auto" w:fill="FFFFFF"/>
        </w:rPr>
        <w:t>C_Name</w:t>
      </w:r>
      <w:proofErr w:type="spellEnd"/>
      <w:r w:rsidRPr="00853A4E">
        <w:rPr>
          <w:rStyle w:val="normaltextrun"/>
          <w:color w:val="000000"/>
          <w:sz w:val="18"/>
          <w:szCs w:val="18"/>
          <w:shd w:val="clear" w:color="auto" w:fill="FFFFFF"/>
        </w:rPr>
        <w:t>}}</w:t>
      </w:r>
      <w:r>
        <w:rPr>
          <w:rStyle w:val="eop"/>
          <w:color w:val="000000"/>
          <w:sz w:val="18"/>
          <w:szCs w:val="18"/>
          <w:shd w:val="clear" w:color="auto" w:fill="FFFFFF"/>
        </w:rPr>
        <w:t> </w:t>
      </w:r>
    </w:p>
    <w:p w14:paraId="67E5C031" w14:textId="77777777" w:rsidR="003D77B6" w:rsidRDefault="62FAA885" w:rsidP="2DC64534">
      <w:pPr>
        <w:spacing w:line="280" w:lineRule="exact"/>
        <w:rPr>
          <w:rStyle w:val="normaltextrun"/>
          <w:color w:val="000000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spellingerror"/>
          <w:color w:val="000000" w:themeColor="text1"/>
          <w:sz w:val="18"/>
          <w:szCs w:val="18"/>
        </w:rPr>
        <w:t>C_Address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</w:t>
      </w:r>
    </w:p>
    <w:p w14:paraId="26D237BE" w14:textId="61F750DB" w:rsidR="008A14AF" w:rsidRPr="0015133F" w:rsidRDefault="008A14AF" w:rsidP="2DC64534">
      <w:pPr>
        <w:spacing w:line="280" w:lineRule="exact"/>
        <w:rPr>
          <w:rFonts w:eastAsia="Verdana" w:cs="Verdana"/>
          <w:sz w:val="18"/>
          <w:szCs w:val="18"/>
        </w:rPr>
      </w:pPr>
      <w:r w:rsidRPr="0015133F">
        <w:rPr>
          <w:rFonts w:cs="Arial"/>
          <w:sz w:val="18"/>
          <w:szCs w:val="18"/>
        </w:rPr>
        <w:fldChar w:fldCharType="begin"/>
      </w:r>
      <w:r w:rsidRPr="0015133F">
        <w:rPr>
          <w:rFonts w:cs="Arial"/>
          <w:sz w:val="18"/>
          <w:szCs w:val="18"/>
        </w:rPr>
        <w:instrText xml:space="preserve"> IF </w:instrText>
      </w:r>
      <w:r w:rsidRPr="0015133F">
        <w:rPr>
          <w:rFonts w:cs="Arial"/>
          <w:sz w:val="18"/>
          <w:szCs w:val="18"/>
        </w:rPr>
        <w:fldChar w:fldCharType="begin"/>
      </w:r>
      <w:r w:rsidRPr="0015133F">
        <w:rPr>
          <w:rFonts w:cs="Arial"/>
          <w:sz w:val="18"/>
          <w:szCs w:val="18"/>
        </w:rPr>
        <w:instrText xml:space="preserve"> MERGEFIELD Klient_CVRnr </w:instrText>
      </w:r>
      <w:r w:rsidRPr="0015133F">
        <w:rPr>
          <w:rFonts w:cs="Arial"/>
          <w:sz w:val="18"/>
          <w:szCs w:val="18"/>
        </w:rPr>
        <w:fldChar w:fldCharType="separate"/>
      </w:r>
      <w:r w:rsidRPr="0015133F">
        <w:rPr>
          <w:rFonts w:cs="Arial"/>
          <w:noProof/>
          <w:sz w:val="18"/>
          <w:szCs w:val="18"/>
        </w:rPr>
        <w:instrText>DATA</w:instrText>
      </w:r>
      <w:r w:rsidRPr="0015133F">
        <w:rPr>
          <w:rFonts w:cs="Arial"/>
          <w:sz w:val="18"/>
          <w:szCs w:val="18"/>
        </w:rPr>
        <w:fldChar w:fldCharType="end"/>
      </w:r>
      <w:r w:rsidRPr="0015133F">
        <w:rPr>
          <w:rFonts w:cs="Arial"/>
          <w:sz w:val="18"/>
          <w:szCs w:val="18"/>
        </w:rPr>
        <w:instrText xml:space="preserve"> = "" "" "CVR-nr. " </w:instrText>
      </w:r>
      <w:r w:rsidRPr="0015133F">
        <w:rPr>
          <w:rFonts w:cs="Arial"/>
          <w:sz w:val="18"/>
          <w:szCs w:val="18"/>
        </w:rPr>
        <w:fldChar w:fldCharType="separate"/>
      </w:r>
      <w:r w:rsidR="2A3C5F5E" w:rsidRPr="0015133F">
        <w:rPr>
          <w:rFonts w:cs="Arial"/>
          <w:noProof/>
          <w:sz w:val="18"/>
          <w:szCs w:val="18"/>
        </w:rPr>
        <w:t xml:space="preserve">CVR-nr. </w:t>
      </w:r>
      <w:r w:rsidRPr="0015133F">
        <w:rPr>
          <w:rFonts w:cs="Arial"/>
          <w:sz w:val="18"/>
          <w:szCs w:val="18"/>
        </w:rPr>
        <w:fldChar w:fldCharType="end"/>
      </w:r>
      <w:r w:rsidR="2A3C5F5E" w:rsidRPr="0015133F">
        <w:rPr>
          <w:rFonts w:eastAsia="Verdana" w:cs="Verdana"/>
          <w:sz w:val="18"/>
          <w:szCs w:val="18"/>
        </w:rPr>
        <w:t xml:space="preserve"> </w:t>
      </w:r>
      <w:r w:rsidR="62FAA885">
        <w:rPr>
          <w:rStyle w:val="normaltextrun"/>
          <w:color w:val="000000"/>
          <w:sz w:val="18"/>
          <w:szCs w:val="18"/>
          <w:shd w:val="clear" w:color="auto" w:fill="FFFFFF"/>
        </w:rPr>
        <w:t>{{</w:t>
      </w:r>
      <w:proofErr w:type="spellStart"/>
      <w:r w:rsidR="62FAA885">
        <w:rPr>
          <w:rStyle w:val="spellingerror"/>
          <w:color w:val="000000"/>
          <w:sz w:val="18"/>
          <w:szCs w:val="18"/>
          <w:shd w:val="clear" w:color="auto" w:fill="FFFFFF"/>
        </w:rPr>
        <w:t>C_CoRegCVR</w:t>
      </w:r>
      <w:proofErr w:type="spellEnd"/>
      <w:r w:rsidR="62FAA885">
        <w:rPr>
          <w:rStyle w:val="normaltextrun"/>
          <w:color w:val="000000"/>
          <w:sz w:val="18"/>
          <w:szCs w:val="18"/>
          <w:shd w:val="clear" w:color="auto" w:fill="FFFFFF"/>
        </w:rPr>
        <w:t>}}</w:t>
      </w:r>
    </w:p>
    <w:p w14:paraId="50966AE7" w14:textId="1D87F120" w:rsidR="00D26458" w:rsidRPr="0015133F" w:rsidRDefault="2A3C5F5E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(”Selskabet”)</w:t>
      </w:r>
    </w:p>
    <w:p w14:paraId="35900825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1954051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5D14B35" w14:textId="77777777" w:rsidR="00D26458" w:rsidRPr="0015133F" w:rsidRDefault="3BEC476B" w:rsidP="2DC64534">
      <w:pPr>
        <w:pStyle w:val="Header"/>
        <w:tabs>
          <w:tab w:val="clear" w:pos="4819"/>
          <w:tab w:val="clear" w:pos="9638"/>
        </w:tabs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og</w:t>
      </w:r>
    </w:p>
    <w:p w14:paraId="493ED365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40AACD" w14:textId="77777777" w:rsidR="00582F4F" w:rsidRPr="0015133F" w:rsidRDefault="00582F4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97259A6" w14:textId="0B39DE07" w:rsidR="3EFA0D79" w:rsidRDefault="2A7E3FC5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</w:rPr>
        <w:t>P_Name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 </w:t>
      </w:r>
    </w:p>
    <w:p w14:paraId="0B5DC2EE" w14:textId="05672590" w:rsidR="3EFA0D79" w:rsidRDefault="2A7E3FC5" w:rsidP="2DC64534">
      <w:pPr>
        <w:spacing w:line="280" w:lineRule="exact"/>
        <w:rPr>
          <w:rStyle w:val="normaltextrun"/>
          <w:color w:val="000000" w:themeColor="text1"/>
          <w:sz w:val="18"/>
          <w:szCs w:val="18"/>
        </w:rPr>
      </w:pPr>
      <w:r w:rsidRPr="2DC64534">
        <w:rPr>
          <w:rStyle w:val="normaltextrun"/>
          <w:color w:val="000000" w:themeColor="text1"/>
          <w:sz w:val="18"/>
          <w:szCs w:val="18"/>
        </w:rPr>
        <w:t>{{</w:t>
      </w:r>
      <w:proofErr w:type="spellStart"/>
      <w:r w:rsidRPr="2DC64534">
        <w:rPr>
          <w:rStyle w:val="normaltextrun"/>
          <w:color w:val="000000" w:themeColor="text1"/>
          <w:sz w:val="18"/>
          <w:szCs w:val="18"/>
        </w:rPr>
        <w:t>P_Address</w:t>
      </w:r>
      <w:proofErr w:type="spellEnd"/>
      <w:r w:rsidRPr="2DC64534">
        <w:rPr>
          <w:rStyle w:val="normaltextrun"/>
          <w:color w:val="000000" w:themeColor="text1"/>
          <w:sz w:val="18"/>
          <w:szCs w:val="18"/>
        </w:rPr>
        <w:t>}}</w:t>
      </w:r>
    </w:p>
    <w:p w14:paraId="4D0767C4" w14:textId="14CD171C" w:rsidR="00D26458" w:rsidRPr="0015133F" w:rsidRDefault="3BEC476B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(“Medarbejderen”)</w:t>
      </w:r>
    </w:p>
    <w:p w14:paraId="3024AFBB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76777F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DD2FF73" w14:textId="77777777" w:rsidR="00037143" w:rsidRPr="0015133F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i det følgende hver for sig betegnet en ”Part” og i fællesskab ”Parterne”</w:t>
      </w:r>
    </w:p>
    <w:p w14:paraId="229EE773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4521E63E" w14:textId="77777777" w:rsidR="00037143" w:rsidRPr="0015133F" w:rsidRDefault="0729ED1A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>er der</w:t>
      </w:r>
    </w:p>
    <w:p w14:paraId="408AAC98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30C156B" w14:textId="5E0320F9" w:rsidR="00037143" w:rsidRPr="0015133F" w:rsidRDefault="0729ED1A" w:rsidP="2DC64534">
      <w:pPr>
        <w:pStyle w:val="Tekst2indryk"/>
        <w:tabs>
          <w:tab w:val="left" w:pos="567"/>
        </w:tabs>
        <w:spacing w:line="280" w:lineRule="exact"/>
        <w:ind w:left="567" w:hanging="567"/>
        <w:rPr>
          <w:rFonts w:ascii="Verdana" w:eastAsia="Verdana" w:hAnsi="Verdana" w:cs="Verdana"/>
          <w:sz w:val="18"/>
          <w:szCs w:val="18"/>
        </w:rPr>
      </w:pPr>
      <w:r w:rsidRPr="2DC64534">
        <w:rPr>
          <w:rFonts w:ascii="Verdana" w:eastAsia="Verdana" w:hAnsi="Verdana" w:cs="Verdana"/>
          <w:sz w:val="18"/>
          <w:szCs w:val="18"/>
        </w:rPr>
        <w:t xml:space="preserve">- </w:t>
      </w:r>
      <w:r w:rsidR="00037143">
        <w:tab/>
      </w:r>
      <w:r w:rsidRPr="2DC64534">
        <w:rPr>
          <w:rFonts w:ascii="Verdana" w:eastAsia="Verdana" w:hAnsi="Verdana" w:cs="Verdana"/>
          <w:sz w:val="18"/>
          <w:szCs w:val="18"/>
        </w:rPr>
        <w:t xml:space="preserve">idet det bemærkes, at Medarbejderen tiltrådte en stilling hos </w:t>
      </w:r>
      <w:r w:rsidR="465851EF" w:rsidRPr="2DC64534">
        <w:rPr>
          <w:rFonts w:ascii="Verdana" w:eastAsia="Verdana" w:hAnsi="Verdana" w:cs="Verdana"/>
          <w:sz w:val="18"/>
          <w:szCs w:val="18"/>
        </w:rPr>
        <w:t>Selskabet</w:t>
      </w:r>
      <w:r w:rsidRPr="2DC64534">
        <w:rPr>
          <w:rFonts w:ascii="Verdana" w:eastAsia="Verdana" w:hAnsi="Verdana" w:cs="Verdana"/>
          <w:sz w:val="18"/>
          <w:szCs w:val="18"/>
        </w:rPr>
        <w:t xml:space="preserve"> den </w:t>
      </w:r>
      <w:proofErr w:type="gramStart"/>
      <w:r w:rsidR="00982A29" w:rsidRPr="00982A29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982A29" w:rsidRPr="00982A29">
        <w:rPr>
          <w:rFonts w:ascii="Verdana" w:eastAsia="Verdana" w:hAnsi="Verdana" w:cs="Verdana"/>
          <w:sz w:val="18"/>
          <w:szCs w:val="18"/>
        </w:rPr>
        <w:t>EmploymentStart</w:t>
      </w:r>
      <w:proofErr w:type="spellEnd"/>
      <w:proofErr w:type="gramEnd"/>
      <w:r w:rsidR="00982A29" w:rsidRPr="00982A29">
        <w:rPr>
          <w:rFonts w:ascii="Verdana" w:eastAsia="Verdana" w:hAnsi="Verdana" w:cs="Verdana"/>
          <w:sz w:val="18"/>
          <w:szCs w:val="18"/>
        </w:rPr>
        <w:t xml:space="preserve"> }}</w:t>
      </w:r>
      <w:r w:rsidRPr="2DC64534">
        <w:rPr>
          <w:rFonts w:ascii="Verdana" w:eastAsia="Verdana" w:hAnsi="Verdana" w:cs="Verdana"/>
          <w:sz w:val="18"/>
          <w:szCs w:val="18"/>
        </w:rPr>
        <w:t xml:space="preserve"> og</w:t>
      </w:r>
      <w:r w:rsidR="3B3E46DA" w:rsidRPr="2DC64534">
        <w:rPr>
          <w:rFonts w:ascii="Verdana" w:eastAsia="Verdana" w:hAnsi="Verdana" w:cs="Verdana"/>
          <w:sz w:val="18"/>
          <w:szCs w:val="18"/>
        </w:rPr>
        <w:t xml:space="preserve"> var ansat i henhold til vilkår i ansættelseskontrakt underskrevet den </w:t>
      </w:r>
      <w:proofErr w:type="gramStart"/>
      <w:r w:rsidR="00982A29" w:rsidRPr="00982A29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982A29" w:rsidRPr="00982A29">
        <w:rPr>
          <w:rFonts w:ascii="Verdana" w:eastAsia="Verdana" w:hAnsi="Verdana" w:cs="Verdana"/>
          <w:sz w:val="18"/>
          <w:szCs w:val="18"/>
        </w:rPr>
        <w:t>ContractSignedDate</w:t>
      </w:r>
      <w:proofErr w:type="spellEnd"/>
      <w:proofErr w:type="gramEnd"/>
      <w:r w:rsidR="00982A29" w:rsidRPr="00982A29">
        <w:rPr>
          <w:rFonts w:ascii="Verdana" w:eastAsia="Verdana" w:hAnsi="Verdana" w:cs="Verdana"/>
          <w:sz w:val="18"/>
          <w:szCs w:val="18"/>
        </w:rPr>
        <w:t xml:space="preserve"> }}</w:t>
      </w:r>
      <w:r w:rsidR="4C123AB7" w:rsidRPr="2DC64534">
        <w:rPr>
          <w:rFonts w:ascii="Verdana" w:eastAsia="Verdana" w:hAnsi="Verdana" w:cs="Verdana"/>
          <w:sz w:val="18"/>
          <w:szCs w:val="18"/>
        </w:rPr>
        <w:t xml:space="preserve"> (”Ansættelsesaftalen”).</w:t>
      </w:r>
    </w:p>
    <w:p w14:paraId="219E6751" w14:textId="77777777" w:rsidR="00037143" w:rsidRPr="0015133F" w:rsidRDefault="00037143" w:rsidP="2DC64534">
      <w:pPr>
        <w:pStyle w:val="Tekst2indryk"/>
        <w:tabs>
          <w:tab w:val="left" w:pos="567"/>
        </w:tabs>
        <w:spacing w:line="280" w:lineRule="exact"/>
        <w:ind w:firstLine="0"/>
        <w:rPr>
          <w:rFonts w:ascii="Verdana" w:eastAsia="Verdana" w:hAnsi="Verdana" w:cs="Verdana"/>
          <w:sz w:val="18"/>
          <w:szCs w:val="18"/>
        </w:rPr>
      </w:pPr>
    </w:p>
    <w:p w14:paraId="54EE3FCD" w14:textId="4EC3DD83" w:rsidR="00037143" w:rsidRPr="0015133F" w:rsidRDefault="0729ED1A" w:rsidP="2DC64534">
      <w:pPr>
        <w:pStyle w:val="Tekst2indryk"/>
        <w:tabs>
          <w:tab w:val="left" w:pos="567"/>
        </w:tabs>
        <w:spacing w:line="280" w:lineRule="exact"/>
        <w:ind w:left="567" w:hanging="567"/>
        <w:rPr>
          <w:rFonts w:ascii="Verdana" w:eastAsia="Verdana" w:hAnsi="Verdana" w:cs="Verdana"/>
          <w:sz w:val="18"/>
          <w:szCs w:val="18"/>
        </w:rPr>
      </w:pPr>
      <w:r w:rsidRPr="2DC64534">
        <w:rPr>
          <w:rFonts w:ascii="Verdana" w:eastAsia="Verdana" w:hAnsi="Verdana" w:cs="Verdana"/>
          <w:sz w:val="18"/>
          <w:szCs w:val="18"/>
        </w:rPr>
        <w:t xml:space="preserve">- </w:t>
      </w:r>
      <w:r w:rsidR="00037143">
        <w:tab/>
      </w:r>
      <w:r w:rsidRPr="2DC64534">
        <w:rPr>
          <w:rFonts w:ascii="Verdana" w:eastAsia="Verdana" w:hAnsi="Verdana" w:cs="Verdana"/>
          <w:sz w:val="18"/>
          <w:szCs w:val="18"/>
        </w:rPr>
        <w:t xml:space="preserve">idet Medarbejderen af Selskabet er blevet opsagt den </w:t>
      </w:r>
      <w:proofErr w:type="gramStart"/>
      <w:r w:rsidR="00015C4F" w:rsidRPr="00015C4F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015C4F" w:rsidRPr="00015C4F">
        <w:rPr>
          <w:rFonts w:ascii="Verdana" w:eastAsia="Verdana" w:hAnsi="Verdana" w:cs="Verdana"/>
          <w:sz w:val="18"/>
          <w:szCs w:val="18"/>
        </w:rPr>
        <w:t>TerminationDate</w:t>
      </w:r>
      <w:proofErr w:type="spellEnd"/>
      <w:proofErr w:type="gramEnd"/>
      <w:r w:rsidR="00015C4F" w:rsidRPr="00015C4F">
        <w:rPr>
          <w:rFonts w:ascii="Verdana" w:eastAsia="Verdana" w:hAnsi="Verdana" w:cs="Verdana"/>
          <w:sz w:val="18"/>
          <w:szCs w:val="18"/>
        </w:rPr>
        <w:t xml:space="preserve"> }}</w:t>
      </w:r>
      <w:r w:rsidR="798BD048" w:rsidRPr="2DC64534">
        <w:rPr>
          <w:rFonts w:ascii="Verdana" w:eastAsia="Verdana" w:hAnsi="Verdana" w:cs="Verdana"/>
          <w:sz w:val="18"/>
          <w:szCs w:val="18"/>
        </w:rPr>
        <w:t xml:space="preserve"> </w:t>
      </w:r>
      <w:r w:rsidRPr="2DC64534">
        <w:rPr>
          <w:rFonts w:ascii="Verdana" w:eastAsia="Verdana" w:hAnsi="Verdana" w:cs="Verdana"/>
          <w:sz w:val="18"/>
          <w:szCs w:val="18"/>
        </w:rPr>
        <w:t xml:space="preserve">til fratræden </w:t>
      </w:r>
      <w:proofErr w:type="gramStart"/>
      <w:r w:rsidR="00015C4F" w:rsidRPr="00015C4F">
        <w:rPr>
          <w:rFonts w:ascii="Verdana" w:eastAsia="Verdana" w:hAnsi="Verdana" w:cs="Verdana"/>
          <w:sz w:val="18"/>
          <w:szCs w:val="18"/>
        </w:rPr>
        <w:t xml:space="preserve">{{ </w:t>
      </w:r>
      <w:proofErr w:type="spellStart"/>
      <w:r w:rsidR="00015C4F" w:rsidRPr="00015C4F">
        <w:rPr>
          <w:rFonts w:ascii="Verdana" w:eastAsia="Verdana" w:hAnsi="Verdana" w:cs="Verdana"/>
          <w:sz w:val="18"/>
          <w:szCs w:val="18"/>
        </w:rPr>
        <w:t>SeparationDate</w:t>
      </w:r>
      <w:proofErr w:type="spellEnd"/>
      <w:proofErr w:type="gramEnd"/>
      <w:r w:rsidR="00015C4F" w:rsidRPr="00015C4F">
        <w:rPr>
          <w:rFonts w:ascii="Verdana" w:eastAsia="Verdana" w:hAnsi="Verdana" w:cs="Verdana"/>
          <w:sz w:val="18"/>
          <w:szCs w:val="18"/>
        </w:rPr>
        <w:t xml:space="preserve"> }}</w:t>
      </w:r>
      <w:r w:rsidR="00B812BE">
        <w:rPr>
          <w:rFonts w:ascii="Verdana" w:eastAsia="Verdana" w:hAnsi="Verdana" w:cs="Verdana"/>
          <w:sz w:val="18"/>
          <w:szCs w:val="18"/>
        </w:rPr>
        <w:t xml:space="preserve">. </w:t>
      </w:r>
    </w:p>
    <w:p w14:paraId="53129036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A33414F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B5D376F" w14:textId="60AC1E5A" w:rsidR="00037143" w:rsidRPr="0015133F" w:rsidRDefault="53888163" w:rsidP="2DC64534">
      <w:pPr>
        <w:spacing w:line="280" w:lineRule="exact"/>
        <w:rPr>
          <w:rFonts w:eastAsia="Verdana" w:cs="Verdana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t xml:space="preserve">Dags dato indgået følgende </w:t>
      </w:r>
    </w:p>
    <w:p w14:paraId="72247EF4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7D274A8D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6764036C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2E43E59" w14:textId="77777777" w:rsidR="00E26CCF" w:rsidRPr="0015133F" w:rsidRDefault="00E26CCF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09389655" w14:textId="77777777" w:rsidR="004A3C98" w:rsidRPr="0015133F" w:rsidRDefault="004A3C98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5AEBDE9F" w14:textId="77777777" w:rsidR="00037143" w:rsidRPr="0015133F" w:rsidRDefault="00037143" w:rsidP="2DC64534">
      <w:pPr>
        <w:spacing w:line="280" w:lineRule="exact"/>
        <w:rPr>
          <w:rFonts w:eastAsia="Verdana" w:cs="Verdana"/>
          <w:sz w:val="18"/>
          <w:szCs w:val="18"/>
        </w:rPr>
      </w:pPr>
    </w:p>
    <w:p w14:paraId="25C85CE2" w14:textId="77777777" w:rsidR="00037143" w:rsidRPr="0015133F" w:rsidRDefault="0729ED1A" w:rsidP="2DC64534">
      <w:pPr>
        <w:pStyle w:val="Title"/>
        <w:keepNext w:val="0"/>
        <w:spacing w:line="280" w:lineRule="exact"/>
      </w:pPr>
      <w:r>
        <w:t>Fratrædelsesaftale</w:t>
      </w:r>
    </w:p>
    <w:p w14:paraId="12A02092" w14:textId="77777777" w:rsidR="00037143" w:rsidRPr="0015133F" w:rsidRDefault="00037143" w:rsidP="2DC64534">
      <w:pPr>
        <w:spacing w:line="280" w:lineRule="exact"/>
        <w:rPr>
          <w:rFonts w:cs="Arial"/>
          <w:sz w:val="18"/>
          <w:szCs w:val="18"/>
        </w:rPr>
      </w:pPr>
    </w:p>
    <w:p w14:paraId="240E4C0B" w14:textId="77777777" w:rsidR="00037143" w:rsidRPr="0015133F" w:rsidRDefault="00037143" w:rsidP="2DC64534">
      <w:pPr>
        <w:spacing w:line="280" w:lineRule="exact"/>
        <w:rPr>
          <w:rFonts w:cs="Arial"/>
          <w:sz w:val="18"/>
          <w:szCs w:val="18"/>
        </w:rPr>
      </w:pPr>
    </w:p>
    <w:p w14:paraId="1067B331" w14:textId="77777777" w:rsidR="009A7496" w:rsidRPr="0015133F" w:rsidRDefault="009A7496" w:rsidP="2DC64534">
      <w:pPr>
        <w:spacing w:line="280" w:lineRule="exact"/>
        <w:jc w:val="left"/>
        <w:rPr>
          <w:rFonts w:eastAsia="Verdana" w:cs="Verdana"/>
          <w:b/>
          <w:bCs/>
          <w:kern w:val="28"/>
          <w:sz w:val="18"/>
          <w:szCs w:val="18"/>
        </w:rPr>
      </w:pPr>
      <w:r w:rsidRPr="2DC64534">
        <w:rPr>
          <w:rFonts w:eastAsia="Verdana" w:cs="Verdana"/>
          <w:sz w:val="18"/>
          <w:szCs w:val="18"/>
        </w:rPr>
        <w:br w:type="page"/>
      </w:r>
    </w:p>
    <w:p w14:paraId="53881504" w14:textId="60574E67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lastRenderedPageBreak/>
        <w:t>Fratræden</w:t>
      </w:r>
    </w:p>
    <w:p w14:paraId="7183BC0D" w14:textId="293F15AC" w:rsidR="00717688" w:rsidRPr="0015133F" w:rsidRDefault="7E0FA3A4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 xml:space="preserve">Medarbejderen er af Selskabet opsagt til fratræden den </w:t>
      </w:r>
      <w:proofErr w:type="gramStart"/>
      <w:r w:rsidR="00BD366F" w:rsidRPr="00BD366F">
        <w:rPr>
          <w:sz w:val="18"/>
          <w:szCs w:val="18"/>
        </w:rPr>
        <w:t xml:space="preserve">{{ </w:t>
      </w:r>
      <w:proofErr w:type="spellStart"/>
      <w:r w:rsidR="00BD366F" w:rsidRPr="00BD366F">
        <w:rPr>
          <w:sz w:val="18"/>
          <w:szCs w:val="18"/>
        </w:rPr>
        <w:t>SeparationDate</w:t>
      </w:r>
      <w:proofErr w:type="spellEnd"/>
      <w:proofErr w:type="gramEnd"/>
      <w:r w:rsidR="00BD366F" w:rsidRPr="00BD366F">
        <w:rPr>
          <w:sz w:val="18"/>
          <w:szCs w:val="18"/>
        </w:rPr>
        <w:t xml:space="preserve"> }}</w:t>
      </w:r>
      <w:r w:rsidRPr="308163AF">
        <w:rPr>
          <w:sz w:val="18"/>
          <w:szCs w:val="18"/>
        </w:rPr>
        <w:t xml:space="preserve"> (“Fratrædelsestidspunktet”). Parterne har i den forbindelse indgået denne aftale om vilkårene for fratræden (“Fratrædelsesaftale”).</w:t>
      </w:r>
    </w:p>
    <w:p w14:paraId="3ADEAAD9" w14:textId="4E8A4B97" w:rsidR="00717688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2AFE2305" w:rsidRPr="308163AF">
        <w:rPr>
          <w:rFonts w:eastAsia="Verdana"/>
          <w:sz w:val="18"/>
          <w:szCs w:val="18"/>
        </w:rPr>
        <w:t xml:space="preserve">vil blive </w:t>
      </w:r>
      <w:r w:rsidRPr="308163AF">
        <w:rPr>
          <w:rFonts w:eastAsia="Verdana"/>
          <w:sz w:val="18"/>
          <w:szCs w:val="18"/>
        </w:rPr>
        <w:t>fritstillet</w:t>
      </w:r>
      <w:r w:rsidR="2AFE2305" w:rsidRPr="308163AF">
        <w:rPr>
          <w:rFonts w:eastAsia="Verdana"/>
          <w:sz w:val="18"/>
          <w:szCs w:val="18"/>
        </w:rPr>
        <w:t xml:space="preserve"> efter en kortere </w:t>
      </w:r>
      <w:r w:rsidR="07B481A6" w:rsidRPr="308163AF">
        <w:rPr>
          <w:rFonts w:eastAsia="Verdana"/>
          <w:sz w:val="18"/>
          <w:szCs w:val="18"/>
        </w:rPr>
        <w:t xml:space="preserve">overleveringsperiode og senest den </w:t>
      </w:r>
      <w:r w:rsidR="00A91052" w:rsidRPr="308163AF">
        <w:rPr>
          <w:rFonts w:eastAsia="Verdana"/>
          <w:sz w:val="18"/>
          <w:szCs w:val="18"/>
        </w:rPr>
        <w:t>[dato]</w:t>
      </w:r>
      <w:r w:rsidR="07B481A6" w:rsidRPr="308163AF">
        <w:rPr>
          <w:rFonts w:eastAsia="Verdana"/>
          <w:sz w:val="18"/>
          <w:szCs w:val="18"/>
        </w:rPr>
        <w:t xml:space="preserve"> (</w:t>
      </w:r>
      <w:r w:rsidR="0317F0C0" w:rsidRPr="308163AF">
        <w:rPr>
          <w:rFonts w:eastAsia="Verdana"/>
          <w:sz w:val="18"/>
          <w:szCs w:val="18"/>
        </w:rPr>
        <w:t>”</w:t>
      </w:r>
      <w:r w:rsidR="07B481A6" w:rsidRPr="308163AF">
        <w:rPr>
          <w:rFonts w:eastAsia="Verdana"/>
          <w:sz w:val="18"/>
          <w:szCs w:val="18"/>
        </w:rPr>
        <w:t>Fritstillingstidspunktet”)</w:t>
      </w:r>
      <w:r w:rsidRPr="308163AF">
        <w:rPr>
          <w:rFonts w:eastAsia="Verdana"/>
          <w:sz w:val="18"/>
          <w:szCs w:val="18"/>
        </w:rPr>
        <w:t xml:space="preserve">, </w:t>
      </w:r>
      <w:proofErr w:type="gramStart"/>
      <w:r w:rsidRPr="308163AF">
        <w:rPr>
          <w:rFonts w:eastAsia="Verdana"/>
          <w:sz w:val="18"/>
          <w:szCs w:val="18"/>
        </w:rPr>
        <w:t>således at</w:t>
      </w:r>
      <w:proofErr w:type="gramEnd"/>
      <w:r w:rsidRPr="308163AF">
        <w:rPr>
          <w:rFonts w:eastAsia="Verdana"/>
          <w:sz w:val="18"/>
          <w:szCs w:val="18"/>
        </w:rPr>
        <w:t xml:space="preserve"> Medarbejderen ikke </w:t>
      </w:r>
      <w:r w:rsidR="4F10C8D3" w:rsidRPr="308163AF">
        <w:rPr>
          <w:rFonts w:eastAsia="Verdana"/>
          <w:sz w:val="18"/>
          <w:szCs w:val="18"/>
        </w:rPr>
        <w:t>skal</w:t>
      </w:r>
      <w:r w:rsidRPr="308163AF">
        <w:rPr>
          <w:rFonts w:eastAsia="Verdana"/>
          <w:sz w:val="18"/>
          <w:szCs w:val="18"/>
        </w:rPr>
        <w:t xml:space="preserve"> give møde hos </w:t>
      </w:r>
      <w:r w:rsidR="465851EF" w:rsidRPr="308163AF">
        <w:rPr>
          <w:rFonts w:eastAsia="Verdana"/>
          <w:sz w:val="18"/>
          <w:szCs w:val="18"/>
        </w:rPr>
        <w:t>Selskabet</w:t>
      </w:r>
      <w:r w:rsidRPr="308163AF">
        <w:rPr>
          <w:rFonts w:eastAsia="Verdana"/>
          <w:sz w:val="18"/>
          <w:szCs w:val="18"/>
        </w:rPr>
        <w:t xml:space="preserve"> </w:t>
      </w:r>
      <w:r w:rsidR="0317F0C0" w:rsidRPr="308163AF">
        <w:rPr>
          <w:rFonts w:eastAsia="Verdana"/>
          <w:sz w:val="18"/>
          <w:szCs w:val="18"/>
        </w:rPr>
        <w:t>efter Fritstillingstidspunktet</w:t>
      </w:r>
      <w:r w:rsidRPr="308163AF">
        <w:rPr>
          <w:rFonts w:eastAsia="Verdana"/>
          <w:sz w:val="18"/>
          <w:szCs w:val="18"/>
        </w:rPr>
        <w:t xml:space="preserve">, og kan tage anden </w:t>
      </w:r>
      <w:r w:rsidRPr="308163AF">
        <w:rPr>
          <w:sz w:val="18"/>
          <w:szCs w:val="18"/>
        </w:rPr>
        <w:t>ansættelse</w:t>
      </w:r>
      <w:r w:rsidR="4F10C8D3" w:rsidRPr="308163AF">
        <w:rPr>
          <w:sz w:val="18"/>
          <w:szCs w:val="18"/>
        </w:rPr>
        <w:t xml:space="preserve"> i ikke konkurrerende virksomhed</w:t>
      </w:r>
      <w:r w:rsidR="617F69D9" w:rsidRPr="308163AF">
        <w:rPr>
          <w:sz w:val="18"/>
          <w:szCs w:val="18"/>
        </w:rPr>
        <w:t xml:space="preserve"> i </w:t>
      </w:r>
      <w:r w:rsidR="581C3987" w:rsidRPr="308163AF">
        <w:rPr>
          <w:sz w:val="18"/>
          <w:szCs w:val="18"/>
        </w:rPr>
        <w:t xml:space="preserve">den resterende del af opsigelsesperioden </w:t>
      </w:r>
      <w:r w:rsidR="617F69D9" w:rsidRPr="308163AF">
        <w:rPr>
          <w:sz w:val="18"/>
          <w:szCs w:val="18"/>
        </w:rPr>
        <w:t>(”Fritstillingsperioden”) frem til Fratrædelsestidspunktet</w:t>
      </w:r>
      <w:r w:rsidRPr="308163AF">
        <w:rPr>
          <w:rFonts w:eastAsia="Verdana"/>
          <w:sz w:val="18"/>
          <w:szCs w:val="18"/>
        </w:rPr>
        <w:t>.</w:t>
      </w:r>
    </w:p>
    <w:p w14:paraId="2BE919A3" w14:textId="77777777" w:rsidR="00037143" w:rsidRPr="00EB5719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Løn og andre lønandele</w:t>
      </w:r>
    </w:p>
    <w:p w14:paraId="60728050" w14:textId="6263F4DB" w:rsidR="004E7932" w:rsidRPr="0015133F" w:rsidRDefault="465851E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Selskabet</w:t>
      </w:r>
      <w:r w:rsidR="7E0FA3A4" w:rsidRPr="308163AF">
        <w:rPr>
          <w:rFonts w:eastAsia="Verdana"/>
          <w:sz w:val="18"/>
          <w:szCs w:val="18"/>
        </w:rPr>
        <w:t xml:space="preserve"> betaler 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7E0FA3A4" w:rsidRPr="308163AF">
        <w:rPr>
          <w:rFonts w:eastAsia="Verdana"/>
          <w:sz w:val="18"/>
          <w:szCs w:val="18"/>
        </w:rPr>
        <w:t xml:space="preserve"> månedsvis bagud som sædvanligt svarende til </w:t>
      </w:r>
      <w:proofErr w:type="gramStart"/>
      <w:r w:rsidR="004955F4" w:rsidRPr="004955F4">
        <w:rPr>
          <w:rFonts w:eastAsia="Verdana"/>
          <w:sz w:val="18"/>
          <w:szCs w:val="18"/>
        </w:rPr>
        <w:t xml:space="preserve">{{ </w:t>
      </w:r>
      <w:proofErr w:type="spellStart"/>
      <w:r w:rsidR="004955F4" w:rsidRPr="004955F4">
        <w:rPr>
          <w:rFonts w:eastAsia="Verdana"/>
          <w:sz w:val="18"/>
          <w:szCs w:val="18"/>
        </w:rPr>
        <w:t>MonthlySalary</w:t>
      </w:r>
      <w:proofErr w:type="spellEnd"/>
      <w:proofErr w:type="gramEnd"/>
      <w:r w:rsidR="004955F4" w:rsidRPr="004955F4">
        <w:rPr>
          <w:rFonts w:eastAsia="Verdana"/>
          <w:sz w:val="18"/>
          <w:szCs w:val="18"/>
        </w:rPr>
        <w:t xml:space="preserve"> }}</w:t>
      </w:r>
      <w:r w:rsidR="2D2107CD" w:rsidRPr="308163AF">
        <w:rPr>
          <w:rFonts w:eastAsia="Verdana"/>
          <w:sz w:val="18"/>
          <w:szCs w:val="18"/>
        </w:rPr>
        <w:t xml:space="preserve"> </w:t>
      </w:r>
      <w:r w:rsidR="4F10C8D3" w:rsidRPr="308163AF">
        <w:rPr>
          <w:rFonts w:eastAsia="Verdana"/>
          <w:sz w:val="18"/>
          <w:szCs w:val="18"/>
        </w:rPr>
        <w:t>kr.</w:t>
      </w:r>
      <w:r w:rsidR="7E0FA3A4" w:rsidRPr="308163AF">
        <w:rPr>
          <w:rFonts w:eastAsia="Verdana"/>
          <w:sz w:val="18"/>
          <w:szCs w:val="18"/>
        </w:rPr>
        <w:t xml:space="preserve"> pr. måned. </w:t>
      </w:r>
      <w:r w:rsidR="1EDBF2A2" w:rsidRPr="308163AF">
        <w:rPr>
          <w:rFonts w:eastAsia="Verdana"/>
          <w:sz w:val="18"/>
          <w:szCs w:val="18"/>
        </w:rPr>
        <w:t xml:space="preserve">Lønnen reguleres ikke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1EDBF2A2" w:rsidRPr="308163AF">
        <w:rPr>
          <w:rFonts w:eastAsia="Verdana"/>
          <w:sz w:val="18"/>
          <w:szCs w:val="18"/>
        </w:rPr>
        <w:t>.</w:t>
      </w:r>
    </w:p>
    <w:p w14:paraId="371F07F6" w14:textId="02FA0B6F" w:rsidR="00037143" w:rsidRPr="0015133F" w:rsidRDefault="465851E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Selskabet</w:t>
      </w:r>
      <w:r w:rsidR="4F5E2E9F" w:rsidRPr="308163AF">
        <w:rPr>
          <w:rFonts w:eastAsia="Verdana"/>
          <w:sz w:val="18"/>
          <w:szCs w:val="18"/>
        </w:rPr>
        <w:t xml:space="preserve"> har accepteret, at løn fra anden ansættelse ikke skal modregnes i Medarbejderens krav på 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4F5E2E9F" w:rsidRPr="308163AF">
        <w:rPr>
          <w:rFonts w:eastAsia="Verdana"/>
          <w:sz w:val="18"/>
          <w:szCs w:val="18"/>
        </w:rPr>
        <w:t xml:space="preserve"> fra </w:t>
      </w:r>
      <w:r w:rsidRPr="308163AF">
        <w:rPr>
          <w:rFonts w:eastAsia="Verdana"/>
          <w:sz w:val="18"/>
          <w:szCs w:val="18"/>
        </w:rPr>
        <w:t>Selskabet</w:t>
      </w:r>
      <w:r w:rsidR="4F5E2E9F" w:rsidRPr="308163AF">
        <w:rPr>
          <w:rFonts w:eastAsia="Verdana"/>
          <w:sz w:val="18"/>
          <w:szCs w:val="18"/>
        </w:rPr>
        <w:t>.</w:t>
      </w:r>
      <w:r w:rsidR="74A7F35C" w:rsidRPr="308163AF">
        <w:rPr>
          <w:rFonts w:eastAsia="Verdana"/>
          <w:sz w:val="18"/>
          <w:szCs w:val="18"/>
        </w:rPr>
        <w:t xml:space="preserve"> Dette indebærer, at Medarbejderen har mulighed for dobbeltløn i </w:t>
      </w:r>
      <w:r w:rsidR="617F69D9" w:rsidRPr="308163AF">
        <w:rPr>
          <w:rFonts w:eastAsia="Verdana"/>
          <w:sz w:val="18"/>
          <w:szCs w:val="18"/>
        </w:rPr>
        <w:t>Fritstillingsperioden</w:t>
      </w:r>
      <w:r w:rsidR="74A7F35C" w:rsidRPr="308163AF">
        <w:rPr>
          <w:rFonts w:eastAsia="Verdana"/>
          <w:sz w:val="18"/>
          <w:szCs w:val="18"/>
        </w:rPr>
        <w:t xml:space="preserve"> på </w:t>
      </w:r>
      <w:r w:rsidR="6E0E550B" w:rsidRPr="308163AF">
        <w:rPr>
          <w:rFonts w:eastAsia="Verdana"/>
          <w:sz w:val="18"/>
          <w:szCs w:val="18"/>
        </w:rPr>
        <w:t>7</w:t>
      </w:r>
      <w:r w:rsidR="74A7F35C" w:rsidRPr="308163AF">
        <w:rPr>
          <w:rFonts w:eastAsia="Verdana"/>
          <w:sz w:val="18"/>
          <w:szCs w:val="18"/>
        </w:rPr>
        <w:t xml:space="preserve"> måneder.</w:t>
      </w:r>
    </w:p>
    <w:p w14:paraId="41AB4CE8" w14:textId="187C163F" w:rsidR="00037143" w:rsidRPr="0015133F" w:rsidRDefault="00420D7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HealthInsuranceIncluded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>
        <w:rPr>
          <w:rFonts w:eastAsia="Verdana"/>
          <w:sz w:val="18"/>
          <w:szCs w:val="18"/>
        </w:rPr>
        <w:t xml:space="preserve"> </w:t>
      </w:r>
      <w:r w:rsidR="465851EF" w:rsidRPr="308163AF">
        <w:rPr>
          <w:rFonts w:eastAsia="Verdana"/>
          <w:sz w:val="18"/>
          <w:szCs w:val="18"/>
        </w:rPr>
        <w:t>Selskabet</w:t>
      </w:r>
      <w:r w:rsidR="7E0FA3A4" w:rsidRPr="308163AF">
        <w:rPr>
          <w:rFonts w:eastAsia="Verdana"/>
          <w:sz w:val="18"/>
          <w:szCs w:val="18"/>
        </w:rPr>
        <w:t xml:space="preserve"> opretholder </w:t>
      </w:r>
      <w:r w:rsidR="74A7F35C" w:rsidRPr="308163AF">
        <w:rPr>
          <w:rFonts w:eastAsia="Verdana"/>
          <w:sz w:val="18"/>
          <w:szCs w:val="18"/>
        </w:rPr>
        <w:t>desuden</w:t>
      </w:r>
      <w:r w:rsidR="7E0FA3A4" w:rsidRPr="308163AF">
        <w:rPr>
          <w:rFonts w:eastAsia="Verdana"/>
          <w:sz w:val="18"/>
          <w:szCs w:val="18"/>
        </w:rPr>
        <w:t xml:space="preserve"> betaling til sundhedsforsikring indtil </w:t>
      </w:r>
      <w:r w:rsidR="74A7F35C" w:rsidRPr="308163AF">
        <w:rPr>
          <w:rFonts w:eastAsia="Verdana"/>
          <w:sz w:val="18"/>
          <w:szCs w:val="18"/>
        </w:rPr>
        <w:t>Fratrædelsestidspunktet</w:t>
      </w:r>
      <w:r w:rsidR="7E0FA3A4" w:rsidRPr="308163AF">
        <w:rPr>
          <w:rFonts w:eastAsia="Verdana"/>
          <w:sz w:val="18"/>
          <w:szCs w:val="18"/>
        </w:rPr>
        <w:t>.</w:t>
      </w:r>
      <w:r>
        <w:rPr>
          <w:rFonts w:eastAsia="Verdana"/>
          <w:sz w:val="18"/>
          <w:szCs w:val="18"/>
        </w:rPr>
        <w:t xml:space="preserve"> </w:t>
      </w: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endif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 w:rsidR="7E0FA3A4" w:rsidRPr="308163AF">
        <w:rPr>
          <w:rFonts w:eastAsia="Verdana"/>
          <w:sz w:val="18"/>
          <w:szCs w:val="18"/>
        </w:rPr>
        <w:t xml:space="preserve"> </w:t>
      </w:r>
    </w:p>
    <w:p w14:paraId="2DCA8F7B" w14:textId="128D2D46" w:rsidR="00717688" w:rsidRPr="0015133F" w:rsidRDefault="00420D7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PensionIncluded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 w:rsidRPr="308163AF">
        <w:rPr>
          <w:rFonts w:eastAsia="Verdana"/>
          <w:sz w:val="18"/>
          <w:szCs w:val="18"/>
        </w:rPr>
        <w:t xml:space="preserve"> Selskabet</w:t>
      </w:r>
      <w:r w:rsidR="16B0D551" w:rsidRPr="308163AF">
        <w:rPr>
          <w:rFonts w:eastAsia="Verdana"/>
          <w:sz w:val="18"/>
          <w:szCs w:val="18"/>
        </w:rPr>
        <w:t xml:space="preserve"> opretholder pensions- og forsikringsordning indtil Fratrædelsestidspunktet, og indbetaler pensionsbidrag som sædvanligt indtil Fratrædelsestidspunktet.</w:t>
      </w:r>
      <w:r>
        <w:rPr>
          <w:rFonts w:eastAsia="Verdana"/>
          <w:sz w:val="18"/>
          <w:szCs w:val="18"/>
        </w:rPr>
        <w:t xml:space="preserve"> </w:t>
      </w: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endif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</w:p>
    <w:p w14:paraId="4CF6DF3E" w14:textId="6E381E5A" w:rsidR="00717688" w:rsidRDefault="008D5D81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8D5D81">
        <w:rPr>
          <w:rFonts w:eastAsia="Verdana"/>
          <w:sz w:val="18"/>
          <w:szCs w:val="18"/>
        </w:rPr>
        <w:t xml:space="preserve">{% </w:t>
      </w:r>
      <w:proofErr w:type="spellStart"/>
      <w:r w:rsidRPr="008D5D81">
        <w:rPr>
          <w:rFonts w:eastAsia="Verdana"/>
          <w:sz w:val="18"/>
          <w:szCs w:val="18"/>
        </w:rPr>
        <w:t>if</w:t>
      </w:r>
      <w:proofErr w:type="spellEnd"/>
      <w:r w:rsidRPr="008D5D81">
        <w:rPr>
          <w:rFonts w:eastAsia="Verdana"/>
          <w:sz w:val="18"/>
          <w:szCs w:val="18"/>
        </w:rPr>
        <w:t xml:space="preserve"> </w:t>
      </w:r>
      <w:proofErr w:type="spellStart"/>
      <w:r w:rsidRPr="008D5D81">
        <w:rPr>
          <w:rFonts w:eastAsia="Verdana"/>
          <w:sz w:val="18"/>
          <w:szCs w:val="18"/>
        </w:rPr>
        <w:t>LunchSchemeIncluded</w:t>
      </w:r>
      <w:proofErr w:type="spellEnd"/>
      <w:r w:rsidRPr="008D5D81">
        <w:rPr>
          <w:rFonts w:eastAsia="Verdana"/>
          <w:sz w:val="18"/>
          <w:szCs w:val="18"/>
        </w:rPr>
        <w:t xml:space="preserve"> </w:t>
      </w:r>
      <w:proofErr w:type="gramStart"/>
      <w:r w:rsidRPr="008D5D81">
        <w:rPr>
          <w:rFonts w:eastAsia="Verdana"/>
          <w:sz w:val="18"/>
          <w:szCs w:val="18"/>
        </w:rPr>
        <w:t>%}</w:t>
      </w:r>
      <w:r w:rsidR="16B0D551" w:rsidRPr="308163AF">
        <w:rPr>
          <w:rFonts w:eastAsia="Verdana"/>
          <w:sz w:val="18"/>
          <w:szCs w:val="18"/>
        </w:rPr>
        <w:t>Medarbejderen</w:t>
      </w:r>
      <w:proofErr w:type="gramEnd"/>
      <w:r w:rsidR="16B0D551" w:rsidRPr="308163AF">
        <w:rPr>
          <w:rFonts w:eastAsia="Verdana"/>
          <w:sz w:val="18"/>
          <w:szCs w:val="18"/>
        </w:rPr>
        <w:t xml:space="preserve"> udtræder af firmafrokostordningen pr. Fritstillingstidspunktet.</w:t>
      </w:r>
      <w:r>
        <w:rPr>
          <w:rFonts w:eastAsia="Verdana"/>
          <w:sz w:val="18"/>
          <w:szCs w:val="18"/>
        </w:rPr>
        <w:t xml:space="preserve"> </w:t>
      </w:r>
      <w:r w:rsidRPr="008D5D81">
        <w:rPr>
          <w:rFonts w:eastAsia="Verdana"/>
          <w:sz w:val="18"/>
          <w:szCs w:val="18"/>
        </w:rPr>
        <w:t xml:space="preserve">{% </w:t>
      </w:r>
      <w:proofErr w:type="spellStart"/>
      <w:r w:rsidRPr="008D5D81">
        <w:rPr>
          <w:rFonts w:eastAsia="Verdana"/>
          <w:sz w:val="18"/>
          <w:szCs w:val="18"/>
        </w:rPr>
        <w:t>endif</w:t>
      </w:r>
      <w:proofErr w:type="spellEnd"/>
      <w:r w:rsidRPr="008D5D81">
        <w:rPr>
          <w:rFonts w:eastAsia="Verdana"/>
          <w:sz w:val="18"/>
          <w:szCs w:val="18"/>
        </w:rPr>
        <w:t xml:space="preserve"> %}</w:t>
      </w:r>
    </w:p>
    <w:p w14:paraId="0259986D" w14:textId="18065970" w:rsidR="0098303F" w:rsidRPr="0098303F" w:rsidRDefault="0098303F" w:rsidP="0098303F">
      <w:pPr>
        <w:pStyle w:val="BodyText"/>
        <w:rPr>
          <w:rFonts w:eastAsia="Verdana"/>
          <w:lang w:val="en-US"/>
        </w:rPr>
      </w:pPr>
      <w:r w:rsidRPr="0098303F">
        <w:rPr>
          <w:rFonts w:eastAsia="Verdana"/>
          <w:sz w:val="18"/>
          <w:szCs w:val="18"/>
          <w:lang w:val="en-US"/>
        </w:rPr>
        <w:t xml:space="preserve">{% if </w:t>
      </w:r>
      <w:proofErr w:type="spellStart"/>
      <w:r w:rsidRPr="0098303F">
        <w:rPr>
          <w:rFonts w:eastAsia="Verdana"/>
          <w:sz w:val="18"/>
          <w:szCs w:val="18"/>
          <w:lang w:val="en-US"/>
        </w:rPr>
        <w:t>BonusEligible</w:t>
      </w:r>
      <w:proofErr w:type="spellEnd"/>
      <w:r w:rsidRPr="0098303F">
        <w:rPr>
          <w:rFonts w:eastAsia="Verdana"/>
          <w:sz w:val="18"/>
          <w:szCs w:val="18"/>
          <w:lang w:val="en-US"/>
        </w:rPr>
        <w:t xml:space="preserve"> and </w:t>
      </w:r>
      <w:proofErr w:type="spellStart"/>
      <w:r w:rsidRPr="0098303F">
        <w:rPr>
          <w:rFonts w:eastAsia="Verdana"/>
          <w:sz w:val="18"/>
          <w:szCs w:val="18"/>
          <w:lang w:val="en-US"/>
        </w:rPr>
        <w:t>BonusYear</w:t>
      </w:r>
      <w:proofErr w:type="spellEnd"/>
      <w:r w:rsidRPr="0098303F">
        <w:rPr>
          <w:rFonts w:eastAsia="Verdana"/>
          <w:sz w:val="18"/>
          <w:szCs w:val="18"/>
          <w:lang w:val="en-US"/>
        </w:rPr>
        <w:t xml:space="preserve"> and </w:t>
      </w:r>
      <w:proofErr w:type="spellStart"/>
      <w:r w:rsidRPr="0098303F">
        <w:rPr>
          <w:rFonts w:eastAsia="Verdana"/>
          <w:sz w:val="18"/>
          <w:szCs w:val="18"/>
          <w:lang w:val="en-US"/>
        </w:rPr>
        <w:t>BonusAmount</w:t>
      </w:r>
      <w:proofErr w:type="spellEnd"/>
      <w:r w:rsidRPr="0098303F">
        <w:rPr>
          <w:rFonts w:eastAsia="Verdana"/>
          <w:sz w:val="18"/>
          <w:szCs w:val="18"/>
          <w:lang w:val="en-US"/>
        </w:rPr>
        <w:t xml:space="preserve"> %}</w:t>
      </w:r>
    </w:p>
    <w:p w14:paraId="56DAB566" w14:textId="4931C2F9" w:rsidR="009B72E0" w:rsidRPr="00A736B0" w:rsidRDefault="55B1A76D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  <w:highlight w:val="yellow"/>
        </w:rPr>
      </w:pPr>
      <w:r w:rsidRPr="308163AF">
        <w:rPr>
          <w:rFonts w:eastAsia="Verdana"/>
          <w:sz w:val="18"/>
          <w:szCs w:val="18"/>
          <w:highlight w:val="yellow"/>
        </w:rPr>
        <w:t>Bonus</w:t>
      </w:r>
      <w:r w:rsidR="6E0E550B" w:rsidRPr="308163AF">
        <w:rPr>
          <w:rFonts w:eastAsia="Verdana"/>
          <w:sz w:val="18"/>
          <w:szCs w:val="18"/>
          <w:highlight w:val="yellow"/>
        </w:rPr>
        <w:t xml:space="preserve"> (STI)</w:t>
      </w:r>
    </w:p>
    <w:p w14:paraId="5EBEA3E5" w14:textId="28DE6E65" w:rsidR="000759DF" w:rsidRDefault="55B1A76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omfattet af en bonusordning</w:t>
      </w:r>
      <w:r w:rsidR="1E9B5C14" w:rsidRPr="308163AF">
        <w:rPr>
          <w:rFonts w:eastAsia="Verdana"/>
          <w:sz w:val="18"/>
          <w:szCs w:val="18"/>
        </w:rPr>
        <w:t xml:space="preserve"> benævnt Short Term </w:t>
      </w:r>
      <w:proofErr w:type="spellStart"/>
      <w:r w:rsidR="1E9B5C14" w:rsidRPr="308163AF">
        <w:rPr>
          <w:rFonts w:eastAsia="Verdana"/>
          <w:sz w:val="18"/>
          <w:szCs w:val="18"/>
        </w:rPr>
        <w:t>Incentive</w:t>
      </w:r>
      <w:proofErr w:type="spellEnd"/>
      <w:r w:rsidR="1E9B5C14" w:rsidRPr="308163AF">
        <w:rPr>
          <w:rFonts w:eastAsia="Verdana"/>
          <w:sz w:val="18"/>
          <w:szCs w:val="18"/>
        </w:rPr>
        <w:t xml:space="preserve"> (STI)</w:t>
      </w:r>
      <w:r w:rsidR="7028D716" w:rsidRPr="308163AF">
        <w:rPr>
          <w:rFonts w:eastAsia="Verdana"/>
          <w:sz w:val="18"/>
          <w:szCs w:val="18"/>
        </w:rPr>
        <w:t>. I</w:t>
      </w:r>
      <w:r w:rsidR="682061E8" w:rsidRPr="308163AF">
        <w:rPr>
          <w:rFonts w:eastAsia="Verdana"/>
          <w:sz w:val="18"/>
          <w:szCs w:val="18"/>
        </w:rPr>
        <w:t xml:space="preserve"> </w:t>
      </w:r>
      <w:r w:rsidR="7028D716" w:rsidRPr="308163AF">
        <w:rPr>
          <w:rFonts w:eastAsia="Verdana"/>
          <w:sz w:val="18"/>
          <w:szCs w:val="18"/>
        </w:rPr>
        <w:t xml:space="preserve">det omfang Medarbejderen er berettiget til bonus vedrørende bonusåret </w:t>
      </w:r>
      <w:proofErr w:type="gramStart"/>
      <w:r w:rsidR="00FB295C" w:rsidRPr="00FB295C">
        <w:rPr>
          <w:rFonts w:eastAsia="Verdana"/>
          <w:sz w:val="18"/>
          <w:szCs w:val="18"/>
        </w:rPr>
        <w:t xml:space="preserve">{{ </w:t>
      </w:r>
      <w:proofErr w:type="spellStart"/>
      <w:r w:rsidR="00FB295C" w:rsidRPr="00FB295C">
        <w:rPr>
          <w:rFonts w:eastAsia="Verdana"/>
          <w:sz w:val="18"/>
          <w:szCs w:val="18"/>
        </w:rPr>
        <w:t>BonusYear</w:t>
      </w:r>
      <w:proofErr w:type="spellEnd"/>
      <w:proofErr w:type="gramEnd"/>
      <w:r w:rsidR="00FB295C" w:rsidRPr="00FB295C">
        <w:rPr>
          <w:rFonts w:eastAsia="Verdana"/>
          <w:sz w:val="18"/>
          <w:szCs w:val="18"/>
        </w:rPr>
        <w:t xml:space="preserve"> }}</w:t>
      </w:r>
      <w:r w:rsidR="7028D716" w:rsidRPr="308163AF">
        <w:rPr>
          <w:rFonts w:eastAsia="Verdana"/>
          <w:sz w:val="18"/>
          <w:szCs w:val="18"/>
        </w:rPr>
        <w:t xml:space="preserve"> udbetales sådan bonus i henhold til programmet i </w:t>
      </w:r>
      <w:proofErr w:type="gramStart"/>
      <w:r w:rsidR="00FB295C" w:rsidRPr="00FB295C">
        <w:rPr>
          <w:rFonts w:eastAsia="Verdana"/>
          <w:sz w:val="18"/>
          <w:szCs w:val="18"/>
        </w:rPr>
        <w:t xml:space="preserve">{{ </w:t>
      </w:r>
      <w:proofErr w:type="spellStart"/>
      <w:r w:rsidR="00FB295C" w:rsidRPr="00FB295C">
        <w:rPr>
          <w:rFonts w:eastAsia="Verdana"/>
          <w:sz w:val="18"/>
          <w:szCs w:val="18"/>
        </w:rPr>
        <w:t>BonusYear</w:t>
      </w:r>
      <w:proofErr w:type="spellEnd"/>
      <w:proofErr w:type="gramEnd"/>
      <w:r w:rsidR="00FB295C" w:rsidRPr="00FB295C">
        <w:rPr>
          <w:rFonts w:eastAsia="Verdana"/>
          <w:sz w:val="18"/>
          <w:szCs w:val="18"/>
        </w:rPr>
        <w:t xml:space="preserve"> }}</w:t>
      </w:r>
      <w:r w:rsidR="7028D716" w:rsidRPr="308163AF">
        <w:rPr>
          <w:rFonts w:eastAsia="Verdana"/>
          <w:sz w:val="18"/>
          <w:szCs w:val="18"/>
        </w:rPr>
        <w:t xml:space="preserve">. </w:t>
      </w:r>
    </w:p>
    <w:p w14:paraId="65C772F3" w14:textId="3386DFE8" w:rsidR="00717688" w:rsidRPr="00521F84" w:rsidRDefault="7B15D05C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For så vidt angår bonus for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har Parterne som led i denne Fratrædelsesaftale aftalt, at Medarbejderen - under forudsætning af, at Medarbejderen overholder vilkårene i denne Fratrædelsesaftale - er berettiget til en bonus på </w:t>
      </w:r>
      <w:proofErr w:type="gramStart"/>
      <w:r w:rsidR="0098303F" w:rsidRPr="0098303F">
        <w:rPr>
          <w:rFonts w:eastAsia="Verdana"/>
          <w:sz w:val="18"/>
          <w:szCs w:val="18"/>
        </w:rPr>
        <w:t xml:space="preserve">{{ </w:t>
      </w:r>
      <w:proofErr w:type="spellStart"/>
      <w:r w:rsidR="0098303F" w:rsidRPr="0098303F">
        <w:rPr>
          <w:rFonts w:eastAsia="Verdana"/>
          <w:sz w:val="18"/>
          <w:szCs w:val="18"/>
        </w:rPr>
        <w:t>BonusAmountFmt</w:t>
      </w:r>
      <w:proofErr w:type="spellEnd"/>
      <w:proofErr w:type="gramEnd"/>
      <w:r w:rsidR="0098303F" w:rsidRPr="0098303F">
        <w:rPr>
          <w:rFonts w:eastAsia="Verdana"/>
          <w:sz w:val="18"/>
          <w:szCs w:val="18"/>
        </w:rPr>
        <w:t xml:space="preserve"> }}</w:t>
      </w:r>
      <w:r w:rsidR="0098303F">
        <w:rPr>
          <w:rFonts w:eastAsia="Verdana"/>
          <w:sz w:val="18"/>
          <w:szCs w:val="18"/>
        </w:rPr>
        <w:t xml:space="preserve"> </w:t>
      </w:r>
      <w:r w:rsidRPr="308163AF">
        <w:rPr>
          <w:rFonts w:eastAsia="Verdana"/>
          <w:sz w:val="18"/>
          <w:szCs w:val="18"/>
        </w:rPr>
        <w:t xml:space="preserve">kr. uanset om Selskabet i øvrigt når de finansielle bonusmål på selskabs– eller koncernniveau. Bonussen for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udbetales sammen med lønnen for september </w:t>
      </w:r>
      <w:proofErr w:type="gramStart"/>
      <w:r w:rsidR="0075317C" w:rsidRPr="0075317C">
        <w:rPr>
          <w:rFonts w:eastAsia="Verdana"/>
          <w:sz w:val="18"/>
          <w:szCs w:val="18"/>
        </w:rPr>
        <w:t xml:space="preserve">{{ </w:t>
      </w:r>
      <w:proofErr w:type="spellStart"/>
      <w:r w:rsidR="0075317C" w:rsidRPr="0075317C">
        <w:rPr>
          <w:rFonts w:eastAsia="Verdana"/>
          <w:sz w:val="18"/>
          <w:szCs w:val="18"/>
        </w:rPr>
        <w:t>BonusYear</w:t>
      </w:r>
      <w:proofErr w:type="spellEnd"/>
      <w:proofErr w:type="gramEnd"/>
      <w:r w:rsidR="0075317C" w:rsidRPr="0075317C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>.</w:t>
      </w:r>
    </w:p>
    <w:p w14:paraId="295B531D" w14:textId="48A37518" w:rsidR="00717688" w:rsidRDefault="7B15D05C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Der beregnes ikke pension af bonus.</w:t>
      </w:r>
    </w:p>
    <w:p w14:paraId="6536842B" w14:textId="23BCE9C4" w:rsidR="0098303F" w:rsidRDefault="0098303F" w:rsidP="0098303F">
      <w:pPr>
        <w:pStyle w:val="BodyText"/>
        <w:rPr>
          <w:rFonts w:eastAsia="Verdana"/>
          <w:sz w:val="18"/>
          <w:szCs w:val="21"/>
        </w:rPr>
      </w:pPr>
      <w:r w:rsidRPr="0098303F">
        <w:rPr>
          <w:rFonts w:eastAsia="Verdana"/>
          <w:sz w:val="18"/>
          <w:szCs w:val="21"/>
        </w:rPr>
        <w:t xml:space="preserve">{% </w:t>
      </w:r>
      <w:proofErr w:type="spellStart"/>
      <w:r w:rsidRPr="0098303F">
        <w:rPr>
          <w:rFonts w:eastAsia="Verdana"/>
          <w:sz w:val="18"/>
          <w:szCs w:val="21"/>
        </w:rPr>
        <w:t>endif</w:t>
      </w:r>
      <w:proofErr w:type="spellEnd"/>
      <w:r w:rsidRPr="0098303F">
        <w:rPr>
          <w:rFonts w:eastAsia="Verdana"/>
          <w:sz w:val="18"/>
          <w:szCs w:val="21"/>
        </w:rPr>
        <w:t xml:space="preserve"> %}</w:t>
      </w:r>
    </w:p>
    <w:p w14:paraId="326BEA92" w14:textId="4749A85F" w:rsidR="0098303F" w:rsidRPr="0098303F" w:rsidRDefault="0098303F" w:rsidP="0098303F">
      <w:pPr>
        <w:pStyle w:val="BodyText"/>
        <w:rPr>
          <w:rFonts w:eastAsia="Verdana"/>
          <w:sz w:val="18"/>
          <w:szCs w:val="21"/>
        </w:rPr>
      </w:pPr>
      <w:r w:rsidRPr="0098303F">
        <w:rPr>
          <w:rFonts w:eastAsia="Verdana"/>
          <w:sz w:val="18"/>
          <w:szCs w:val="21"/>
        </w:rPr>
        <w:t xml:space="preserve">{% </w:t>
      </w:r>
      <w:proofErr w:type="spellStart"/>
      <w:r w:rsidRPr="0098303F">
        <w:rPr>
          <w:rFonts w:eastAsia="Verdana"/>
          <w:sz w:val="18"/>
          <w:szCs w:val="21"/>
        </w:rPr>
        <w:t>if</w:t>
      </w:r>
      <w:proofErr w:type="spellEnd"/>
      <w:r w:rsidRPr="0098303F">
        <w:rPr>
          <w:rFonts w:eastAsia="Verdana"/>
          <w:sz w:val="18"/>
          <w:szCs w:val="21"/>
        </w:rPr>
        <w:t xml:space="preserve"> </w:t>
      </w:r>
      <w:proofErr w:type="spellStart"/>
      <w:r w:rsidRPr="0098303F">
        <w:rPr>
          <w:rFonts w:eastAsia="Verdana"/>
          <w:sz w:val="18"/>
          <w:szCs w:val="21"/>
        </w:rPr>
        <w:t>LTIEligible</w:t>
      </w:r>
      <w:proofErr w:type="spellEnd"/>
      <w:r w:rsidRPr="0098303F">
        <w:rPr>
          <w:rFonts w:eastAsia="Verdana"/>
          <w:sz w:val="18"/>
          <w:szCs w:val="21"/>
        </w:rPr>
        <w:t xml:space="preserve"> %}</w:t>
      </w:r>
    </w:p>
    <w:p w14:paraId="67B5F12B" w14:textId="14B9DC47" w:rsidR="00521F84" w:rsidRPr="00A736B0" w:rsidRDefault="36455B70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  <w:highlight w:val="yellow"/>
        </w:rPr>
      </w:pPr>
      <w:r w:rsidRPr="308163AF">
        <w:rPr>
          <w:rFonts w:eastAsia="Verdana"/>
          <w:sz w:val="18"/>
          <w:szCs w:val="18"/>
          <w:highlight w:val="yellow"/>
        </w:rPr>
        <w:lastRenderedPageBreak/>
        <w:t>Aktiebasere</w:t>
      </w:r>
      <w:r w:rsidR="104C1746" w:rsidRPr="308163AF">
        <w:rPr>
          <w:rFonts w:eastAsia="Verdana"/>
          <w:sz w:val="18"/>
          <w:szCs w:val="18"/>
          <w:highlight w:val="yellow"/>
        </w:rPr>
        <w:t xml:space="preserve">t </w:t>
      </w:r>
      <w:r w:rsidR="2C8D5585" w:rsidRPr="308163AF">
        <w:rPr>
          <w:rFonts w:eastAsia="Verdana"/>
          <w:sz w:val="18"/>
          <w:szCs w:val="18"/>
          <w:highlight w:val="yellow"/>
        </w:rPr>
        <w:t>aflønning</w:t>
      </w:r>
      <w:r w:rsidR="440088A0" w:rsidRPr="308163AF">
        <w:rPr>
          <w:rFonts w:eastAsia="Verdana"/>
          <w:sz w:val="18"/>
          <w:szCs w:val="18"/>
          <w:highlight w:val="yellow"/>
        </w:rPr>
        <w:t xml:space="preserve"> (LTI)</w:t>
      </w:r>
    </w:p>
    <w:p w14:paraId="78DF637A" w14:textId="25A0FE9F" w:rsidR="00144B40" w:rsidRPr="00144B40" w:rsidRDefault="765C1673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37545C63" w:rsidRPr="308163AF">
        <w:rPr>
          <w:rFonts w:eastAsia="Verdana"/>
          <w:sz w:val="18"/>
          <w:szCs w:val="18"/>
        </w:rPr>
        <w:t xml:space="preserve">er omfattet af </w:t>
      </w:r>
      <w:r w:rsidR="2D2107CD" w:rsidRPr="308163AF">
        <w:rPr>
          <w:rFonts w:eastAsia="Verdana"/>
          <w:sz w:val="18"/>
          <w:szCs w:val="18"/>
        </w:rPr>
        <w:t>Selskabets</w:t>
      </w:r>
      <w:r w:rsidR="37545C63" w:rsidRPr="308163AF">
        <w:rPr>
          <w:rFonts w:eastAsia="Verdana"/>
          <w:sz w:val="18"/>
          <w:szCs w:val="18"/>
        </w:rPr>
        <w:t xml:space="preserve"> langsigtede </w:t>
      </w:r>
      <w:r w:rsidR="6D0C32B4" w:rsidRPr="308163AF">
        <w:rPr>
          <w:rFonts w:eastAsia="Verdana"/>
          <w:sz w:val="18"/>
          <w:szCs w:val="18"/>
        </w:rPr>
        <w:t>aktieaflønningsprogram (</w:t>
      </w:r>
      <w:proofErr w:type="spellStart"/>
      <w:r w:rsidR="4746F588" w:rsidRPr="308163AF">
        <w:rPr>
          <w:rFonts w:eastAsia="Verdana"/>
          <w:sz w:val="18"/>
          <w:szCs w:val="18"/>
        </w:rPr>
        <w:t>Employee</w:t>
      </w:r>
      <w:proofErr w:type="spellEnd"/>
      <w:r w:rsidR="4746F588" w:rsidRPr="308163AF">
        <w:rPr>
          <w:rFonts w:eastAsia="Verdana"/>
          <w:sz w:val="18"/>
          <w:szCs w:val="18"/>
        </w:rPr>
        <w:t xml:space="preserve"> </w:t>
      </w:r>
      <w:proofErr w:type="spellStart"/>
      <w:r w:rsidR="4746F588" w:rsidRPr="308163AF">
        <w:rPr>
          <w:rFonts w:eastAsia="Verdana"/>
          <w:sz w:val="18"/>
          <w:szCs w:val="18"/>
        </w:rPr>
        <w:t>Ownership</w:t>
      </w:r>
      <w:proofErr w:type="spellEnd"/>
      <w:r w:rsidR="4746F588" w:rsidRPr="308163AF">
        <w:rPr>
          <w:rFonts w:eastAsia="Verdana"/>
          <w:sz w:val="18"/>
          <w:szCs w:val="18"/>
        </w:rPr>
        <w:t xml:space="preserve"> Program). </w:t>
      </w:r>
      <w:r w:rsidR="0FF40839" w:rsidRPr="308163AF">
        <w:rPr>
          <w:rFonts w:eastAsia="Verdana"/>
          <w:sz w:val="18"/>
          <w:szCs w:val="18"/>
        </w:rPr>
        <w:t>Som led i Fratrædelsesaftalen er Parterne enige om, at Medarbejderen skal anses for ”</w:t>
      </w:r>
      <w:proofErr w:type="spellStart"/>
      <w:r w:rsidR="0FF40839" w:rsidRPr="308163AF">
        <w:rPr>
          <w:rFonts w:eastAsia="Verdana"/>
          <w:sz w:val="18"/>
          <w:szCs w:val="18"/>
        </w:rPr>
        <w:t>good</w:t>
      </w:r>
      <w:proofErr w:type="spellEnd"/>
      <w:r w:rsidR="0FF40839" w:rsidRPr="308163AF">
        <w:rPr>
          <w:rFonts w:eastAsia="Verdana"/>
          <w:sz w:val="18"/>
          <w:szCs w:val="18"/>
        </w:rPr>
        <w:t xml:space="preserve"> </w:t>
      </w:r>
      <w:proofErr w:type="spellStart"/>
      <w:r w:rsidR="0FF40839" w:rsidRPr="308163AF">
        <w:rPr>
          <w:rFonts w:eastAsia="Verdana"/>
          <w:sz w:val="18"/>
          <w:szCs w:val="18"/>
        </w:rPr>
        <w:t>leaver</w:t>
      </w:r>
      <w:proofErr w:type="spellEnd"/>
      <w:r w:rsidR="0FF40839" w:rsidRPr="308163AF">
        <w:rPr>
          <w:rFonts w:eastAsia="Verdana"/>
          <w:sz w:val="18"/>
          <w:szCs w:val="18"/>
        </w:rPr>
        <w:t xml:space="preserve">” i henhold til aktieaflønningsprogrammet. </w:t>
      </w:r>
    </w:p>
    <w:p w14:paraId="5F55D0C6" w14:textId="2B3522BC" w:rsidR="008812C1" w:rsidRPr="00732D98" w:rsidRDefault="0FF40839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</w:t>
      </w:r>
      <w:r w:rsidR="0505FCF6" w:rsidRPr="308163AF">
        <w:rPr>
          <w:rFonts w:eastAsia="Verdana"/>
          <w:sz w:val="18"/>
          <w:szCs w:val="18"/>
        </w:rPr>
        <w:t>e</w:t>
      </w:r>
      <w:r w:rsidRPr="308163AF">
        <w:rPr>
          <w:rFonts w:eastAsia="Verdana"/>
          <w:sz w:val="18"/>
          <w:szCs w:val="18"/>
        </w:rPr>
        <w:t xml:space="preserve">darbejderen har </w:t>
      </w:r>
      <w:r w:rsidR="567A3015" w:rsidRPr="308163AF">
        <w:rPr>
          <w:rFonts w:eastAsia="Verdana"/>
          <w:sz w:val="18"/>
          <w:szCs w:val="18"/>
        </w:rPr>
        <w:t>i</w:t>
      </w:r>
      <w:r w:rsidR="3CF3175A" w:rsidRPr="308163AF">
        <w:rPr>
          <w:rFonts w:eastAsia="Verdana"/>
          <w:sz w:val="18"/>
          <w:szCs w:val="18"/>
        </w:rPr>
        <w:t xml:space="preserve"> </w:t>
      </w:r>
      <w:r w:rsidR="628BE226" w:rsidRPr="308163AF">
        <w:rPr>
          <w:rFonts w:eastAsia="Verdana"/>
          <w:sz w:val="18"/>
          <w:szCs w:val="18"/>
        </w:rPr>
        <w:t>overensstemmelse</w:t>
      </w:r>
      <w:r w:rsidR="4AD32703" w:rsidRPr="308163AF">
        <w:rPr>
          <w:rFonts w:eastAsia="Verdana"/>
          <w:sz w:val="18"/>
          <w:szCs w:val="18"/>
        </w:rPr>
        <w:t xml:space="preserve"> med aktieaflønningsprogrammet </w:t>
      </w:r>
      <w:r w:rsidR="7CB26447" w:rsidRPr="308163AF">
        <w:rPr>
          <w:rFonts w:eastAsia="Verdana"/>
          <w:sz w:val="18"/>
          <w:szCs w:val="18"/>
        </w:rPr>
        <w:t xml:space="preserve">sparet op til </w:t>
      </w:r>
      <w:r w:rsidR="390F14CF" w:rsidRPr="308163AF">
        <w:rPr>
          <w:rFonts w:eastAsia="Verdana"/>
          <w:sz w:val="18"/>
          <w:szCs w:val="18"/>
        </w:rPr>
        <w:t>at erhverve B-aktier i Selskabet (”</w:t>
      </w:r>
      <w:proofErr w:type="spellStart"/>
      <w:r w:rsidR="390F14CF" w:rsidRPr="308163AF">
        <w:rPr>
          <w:rFonts w:eastAsia="Verdana"/>
          <w:sz w:val="18"/>
          <w:szCs w:val="18"/>
        </w:rPr>
        <w:t>Saving</w:t>
      </w:r>
      <w:proofErr w:type="spellEnd"/>
      <w:r w:rsidR="390F14CF" w:rsidRPr="308163AF">
        <w:rPr>
          <w:rFonts w:eastAsia="Verdana"/>
          <w:sz w:val="18"/>
          <w:szCs w:val="18"/>
        </w:rPr>
        <w:t xml:space="preserve"> </w:t>
      </w:r>
      <w:proofErr w:type="spellStart"/>
      <w:r w:rsidR="390F14CF" w:rsidRPr="308163AF">
        <w:rPr>
          <w:rFonts w:eastAsia="Verdana"/>
          <w:sz w:val="18"/>
          <w:szCs w:val="18"/>
        </w:rPr>
        <w:t>Shares</w:t>
      </w:r>
      <w:proofErr w:type="spellEnd"/>
      <w:r w:rsidR="390F14CF" w:rsidRPr="308163AF">
        <w:rPr>
          <w:rFonts w:eastAsia="Verdana"/>
          <w:sz w:val="18"/>
          <w:szCs w:val="18"/>
        </w:rPr>
        <w:t xml:space="preserve">”) </w:t>
      </w:r>
      <w:r w:rsidR="7CB26447" w:rsidRPr="308163AF">
        <w:rPr>
          <w:rFonts w:eastAsia="Verdana"/>
          <w:sz w:val="18"/>
          <w:szCs w:val="18"/>
        </w:rPr>
        <w:t>via et månedligt løntræk</w:t>
      </w:r>
      <w:r w:rsidR="390F14CF" w:rsidRPr="308163AF">
        <w:rPr>
          <w:rFonts w:eastAsia="Verdana"/>
          <w:sz w:val="18"/>
          <w:szCs w:val="18"/>
        </w:rPr>
        <w:t xml:space="preserve">. </w:t>
      </w:r>
    </w:p>
    <w:p w14:paraId="315CDB11" w14:textId="01E155E6" w:rsidR="3A9532DE" w:rsidRDefault="62A7C43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proofErr w:type="spellStart"/>
      <w:r w:rsidRPr="308163AF">
        <w:rPr>
          <w:rFonts w:eastAsia="Verdana"/>
          <w:sz w:val="18"/>
          <w:szCs w:val="18"/>
        </w:rPr>
        <w:t>Saving</w:t>
      </w:r>
      <w:proofErr w:type="spellEnd"/>
      <w:r w:rsidRPr="308163AF">
        <w:rPr>
          <w:rFonts w:eastAsia="Verdana"/>
          <w:sz w:val="18"/>
          <w:szCs w:val="18"/>
        </w:rPr>
        <w:t xml:space="preserve">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 xml:space="preserve"> danner grundlag for Medarbejderen fremtidig tildeling af ”Matching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>” i henhold til aktieaflønningsprogrammet.</w:t>
      </w:r>
    </w:p>
    <w:p w14:paraId="1816FA58" w14:textId="126345B1" w:rsidR="3A9532DE" w:rsidRDefault="62A7C43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I henhold til aktieaflønningsprogrammet, ophører Medarbejderens ret til at opspare </w:t>
      </w:r>
      <w:proofErr w:type="spellStart"/>
      <w:r w:rsidRPr="308163AF">
        <w:rPr>
          <w:rFonts w:eastAsia="Verdana"/>
          <w:sz w:val="18"/>
          <w:szCs w:val="18"/>
        </w:rPr>
        <w:t>Saving</w:t>
      </w:r>
      <w:proofErr w:type="spellEnd"/>
      <w:r w:rsidRPr="308163AF">
        <w:rPr>
          <w:rFonts w:eastAsia="Verdana"/>
          <w:sz w:val="18"/>
          <w:szCs w:val="18"/>
        </w:rPr>
        <w:t xml:space="preserve"> </w:t>
      </w:r>
      <w:proofErr w:type="spellStart"/>
      <w:r w:rsidRPr="308163AF">
        <w:rPr>
          <w:rFonts w:eastAsia="Verdana"/>
          <w:sz w:val="18"/>
          <w:szCs w:val="18"/>
        </w:rPr>
        <w:t>Shares</w:t>
      </w:r>
      <w:proofErr w:type="spellEnd"/>
      <w:r w:rsidRPr="308163AF">
        <w:rPr>
          <w:rFonts w:eastAsia="Verdana"/>
          <w:sz w:val="18"/>
          <w:szCs w:val="18"/>
        </w:rPr>
        <w:t xml:space="preserve">, </w:t>
      </w:r>
      <w:proofErr w:type="gramStart"/>
      <w:r w:rsidRPr="308163AF">
        <w:rPr>
          <w:rFonts w:eastAsia="Verdana"/>
          <w:sz w:val="18"/>
          <w:szCs w:val="18"/>
        </w:rPr>
        <w:t>såfremt</w:t>
      </w:r>
      <w:proofErr w:type="gramEnd"/>
      <w:r w:rsidRPr="308163AF">
        <w:rPr>
          <w:rFonts w:eastAsia="Verdana"/>
          <w:sz w:val="18"/>
          <w:szCs w:val="18"/>
        </w:rPr>
        <w:t xml:space="preserve"> Medarbejderen opsiges, og Medarbejderens deltagelse i aktieaflønningsprogrammet ophører således fra Fritstillingstidspunktet.</w:t>
      </w:r>
    </w:p>
    <w:p w14:paraId="2BD2CBB4" w14:textId="48028D1D" w:rsidR="0098303F" w:rsidRPr="0098303F" w:rsidRDefault="0098303F" w:rsidP="0098303F">
      <w:pPr>
        <w:pStyle w:val="BodyText"/>
        <w:rPr>
          <w:rFonts w:eastAsia="Verdana"/>
          <w:sz w:val="18"/>
          <w:szCs w:val="21"/>
        </w:rPr>
      </w:pPr>
      <w:r w:rsidRPr="0098303F">
        <w:rPr>
          <w:rFonts w:eastAsia="Verdana"/>
          <w:sz w:val="18"/>
          <w:szCs w:val="21"/>
        </w:rPr>
        <w:t xml:space="preserve">{% </w:t>
      </w:r>
      <w:proofErr w:type="spellStart"/>
      <w:r w:rsidRPr="0098303F">
        <w:rPr>
          <w:rFonts w:eastAsia="Verdana"/>
          <w:sz w:val="18"/>
          <w:szCs w:val="21"/>
        </w:rPr>
        <w:t>endif</w:t>
      </w:r>
      <w:proofErr w:type="spellEnd"/>
      <w:r w:rsidRPr="0098303F">
        <w:rPr>
          <w:rFonts w:eastAsia="Verdana"/>
          <w:sz w:val="18"/>
          <w:szCs w:val="21"/>
        </w:rPr>
        <w:t xml:space="preserve"> %}</w:t>
      </w:r>
    </w:p>
    <w:p w14:paraId="374AB7F5" w14:textId="67BEE5EF" w:rsidR="3A9532DE" w:rsidRDefault="27E8BE0D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Fratrædelsesgodtgørelse</w:t>
      </w:r>
    </w:p>
    <w:p w14:paraId="00C07631" w14:textId="6FC0464C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Pr="308163AF">
        <w:rPr>
          <w:rFonts w:eastAsia="Verdana"/>
          <w:sz w:val="18"/>
          <w:szCs w:val="18"/>
        </w:rPr>
        <w:t>er berettiget til en fratrædelsesgodtgørelse svarende til 1 månedsløn i henhold til funktionærlovens § 2a. Fratrædelsesgodtgørelsen udbetales senest med sidste lønudbetaling.</w:t>
      </w:r>
    </w:p>
    <w:p w14:paraId="0AB368D0" w14:textId="6FD9561C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Den i punkt 5.1 nævnte fratrædelsesgodtgørelse kan beskattes i henhold til ligningslovens § 7 U, </w:t>
      </w:r>
      <w:proofErr w:type="gramStart"/>
      <w:r w:rsidRPr="308163AF">
        <w:rPr>
          <w:rFonts w:eastAsia="Verdana"/>
          <w:sz w:val="18"/>
          <w:szCs w:val="18"/>
        </w:rPr>
        <w:t>således at</w:t>
      </w:r>
      <w:proofErr w:type="gramEnd"/>
      <w:r w:rsidRPr="308163AF">
        <w:rPr>
          <w:rFonts w:eastAsia="Verdana"/>
          <w:sz w:val="18"/>
          <w:szCs w:val="18"/>
        </w:rPr>
        <w:t xml:space="preserve"> et beløb på DKK 8.000 er skattefrit, mens restbeløbet beskattes som sædvanlig lønindkomst. Medarbejderen bærer imidlertid selv risikoen for den skattemæssige behandling af fratrædelsesgodtgørelsen</w:t>
      </w:r>
      <w:r w:rsidR="1D28966F" w:rsidRPr="308163AF">
        <w:rPr>
          <w:rFonts w:eastAsia="Verdana"/>
          <w:sz w:val="18"/>
          <w:szCs w:val="18"/>
        </w:rPr>
        <w:t>.</w:t>
      </w:r>
    </w:p>
    <w:p w14:paraId="40C729F1" w14:textId="5D4CAC8B" w:rsidR="3A9532DE" w:rsidRDefault="27E8BE0D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>Ferie</w:t>
      </w:r>
    </w:p>
    <w:p w14:paraId="792B2E0E" w14:textId="3231544D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Det </w:t>
      </w:r>
      <w:r w:rsidRPr="308163AF">
        <w:rPr>
          <w:rFonts w:eastAsia="Verdana"/>
          <w:sz w:val="18"/>
          <w:szCs w:val="18"/>
        </w:rPr>
        <w:t xml:space="preserve">er mellem Parterne aftalt, at hovedferie og restferie skal afholdes i Fritstillingsperioden, bortset fra </w:t>
      </w:r>
      <w:proofErr w:type="gramStart"/>
      <w:r w:rsidR="00355B56" w:rsidRPr="00355B56">
        <w:rPr>
          <w:rFonts w:eastAsia="Verdana"/>
          <w:sz w:val="18"/>
          <w:szCs w:val="18"/>
        </w:rPr>
        <w:t xml:space="preserve">{{ </w:t>
      </w:r>
      <w:proofErr w:type="spellStart"/>
      <w:r w:rsidR="00355B56" w:rsidRPr="00355B56">
        <w:rPr>
          <w:rFonts w:eastAsia="Verdana"/>
          <w:sz w:val="18"/>
          <w:szCs w:val="18"/>
        </w:rPr>
        <w:t>AccruedVacationDays</w:t>
      </w:r>
      <w:proofErr w:type="spellEnd"/>
      <w:proofErr w:type="gramEnd"/>
      <w:r w:rsidR="00355B56" w:rsidRPr="00355B56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 feriedag, der optjenes i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AccrualMonth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 </w:t>
      </w:r>
      <w:proofErr w:type="gramStart"/>
      <w:r w:rsidR="00420D71" w:rsidRPr="00420D71">
        <w:rPr>
          <w:rFonts w:eastAsia="Verdana"/>
          <w:sz w:val="18"/>
          <w:szCs w:val="18"/>
        </w:rPr>
        <w:t xml:space="preserve">{{ </w:t>
      </w:r>
      <w:proofErr w:type="spellStart"/>
      <w:r w:rsidR="00420D71" w:rsidRPr="00420D71">
        <w:rPr>
          <w:rFonts w:eastAsia="Verdana"/>
          <w:sz w:val="18"/>
          <w:szCs w:val="18"/>
        </w:rPr>
        <w:t>AccrualYear</w:t>
      </w:r>
      <w:proofErr w:type="spellEnd"/>
      <w:proofErr w:type="gramEnd"/>
      <w:r w:rsidR="00420D71" w:rsidRPr="00420D71">
        <w:rPr>
          <w:rFonts w:eastAsia="Verdana"/>
          <w:sz w:val="18"/>
          <w:szCs w:val="18"/>
        </w:rPr>
        <w:t xml:space="preserve"> }}</w:t>
      </w:r>
      <w:r w:rsidRPr="308163AF">
        <w:rPr>
          <w:rFonts w:eastAsia="Verdana"/>
          <w:sz w:val="18"/>
          <w:szCs w:val="18"/>
        </w:rPr>
        <w:t xml:space="preserve">, der indbetales til </w:t>
      </w:r>
      <w:proofErr w:type="spellStart"/>
      <w:r w:rsidRPr="308163AF">
        <w:rPr>
          <w:rFonts w:eastAsia="Verdana"/>
          <w:sz w:val="18"/>
          <w:szCs w:val="18"/>
        </w:rPr>
        <w:t>FerieKonto</w:t>
      </w:r>
      <w:proofErr w:type="spellEnd"/>
      <w:r w:rsidRPr="308163AF">
        <w:rPr>
          <w:rFonts w:eastAsia="Verdana"/>
          <w:sz w:val="18"/>
          <w:szCs w:val="18"/>
        </w:rPr>
        <w:t>.</w:t>
      </w:r>
    </w:p>
    <w:p w14:paraId="6142CEF0" w14:textId="5B652012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Der beregnes ikke feriepenge af den i punkt 5.1 nævnte fratrædelsesgodtgørelse.</w:t>
      </w:r>
    </w:p>
    <w:p w14:paraId="780F014F" w14:textId="69B53141" w:rsidR="3A9532DE" w:rsidRDefault="27E8BE0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Feriefridage skal afvikles i Fritstillingsperioden, og der betales ikke kompensation for eventuelt ikke afholdte feriefridage.</w:t>
      </w:r>
    </w:p>
    <w:p w14:paraId="0CE7C563" w14:textId="6F85BDCC" w:rsidR="3A9532DE" w:rsidRDefault="27E8BE0D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>Effekter og dokumenter tilhørende Selskabet</w:t>
      </w:r>
    </w:p>
    <w:p w14:paraId="1B118BAA" w14:textId="588B8515" w:rsidR="00420D71" w:rsidRPr="00420D71" w:rsidRDefault="10D876BB" w:rsidP="00420D71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Pr="308163AF">
        <w:rPr>
          <w:rFonts w:eastAsia="Verdana"/>
          <w:sz w:val="18"/>
          <w:szCs w:val="18"/>
        </w:rPr>
        <w:t>skal aflevere alle genstande og dokumenter, som tilhører Selskabet, men som er i Medarbejderens besiddelse, herunder mobiltelefon, nøgler, adgangskort m.v., til Selskabet på Fritstillingstidspunktet</w:t>
      </w:r>
      <w:r w:rsidR="27E8BE0D" w:rsidRPr="308163AF">
        <w:rPr>
          <w:rFonts w:eastAsia="Verdana"/>
          <w:sz w:val="18"/>
          <w:szCs w:val="18"/>
        </w:rPr>
        <w:t>.</w:t>
      </w:r>
    </w:p>
    <w:p w14:paraId="3041BF09" w14:textId="58F678D9" w:rsidR="3A9532DE" w:rsidRDefault="00420D71" w:rsidP="308163AF">
      <w:pPr>
        <w:pStyle w:val="Heading2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if</w:t>
      </w:r>
      <w:proofErr w:type="spellEnd"/>
      <w:r w:rsidRPr="00420D71">
        <w:rPr>
          <w:rFonts w:eastAsia="Verdana"/>
          <w:sz w:val="18"/>
          <w:szCs w:val="18"/>
        </w:rPr>
        <w:t xml:space="preserve"> </w:t>
      </w:r>
      <w:proofErr w:type="spellStart"/>
      <w:r w:rsidRPr="00420D71">
        <w:rPr>
          <w:rFonts w:eastAsia="Verdana"/>
          <w:sz w:val="18"/>
          <w:szCs w:val="18"/>
        </w:rPr>
        <w:t>MobileCompIncluded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  <w:r>
        <w:rPr>
          <w:rFonts w:eastAsia="Verdana"/>
          <w:sz w:val="18"/>
          <w:szCs w:val="18"/>
        </w:rPr>
        <w:t xml:space="preserve"> </w:t>
      </w:r>
      <w:r w:rsidR="083C0DAC" w:rsidRPr="308163AF">
        <w:rPr>
          <w:rFonts w:eastAsia="Verdana"/>
          <w:sz w:val="18"/>
          <w:szCs w:val="18"/>
        </w:rPr>
        <w:t>Som</w:t>
      </w:r>
      <w:r w:rsidR="27E8BE0D" w:rsidRPr="308163AF"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 xml:space="preserve">kompensation for aflevering af mobiltelefon er Medarbejderen berettiget til et beløb på </w:t>
      </w:r>
      <w:proofErr w:type="gramStart"/>
      <w:r w:rsidRPr="00420D71">
        <w:rPr>
          <w:rFonts w:eastAsia="Verdana"/>
          <w:sz w:val="18"/>
          <w:szCs w:val="18"/>
        </w:rPr>
        <w:t xml:space="preserve">{{ </w:t>
      </w:r>
      <w:proofErr w:type="spellStart"/>
      <w:r w:rsidRPr="00420D71">
        <w:rPr>
          <w:rFonts w:eastAsia="Verdana"/>
          <w:sz w:val="18"/>
          <w:szCs w:val="18"/>
        </w:rPr>
        <w:t>MobileCompAmount</w:t>
      </w:r>
      <w:proofErr w:type="spellEnd"/>
      <w:proofErr w:type="gramEnd"/>
      <w:r w:rsidRPr="00420D71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 xml:space="preserve"> kr. pr. måned i fra </w:t>
      </w:r>
      <w:proofErr w:type="gramStart"/>
      <w:r w:rsidRPr="00420D71">
        <w:rPr>
          <w:rFonts w:eastAsia="Verdana"/>
          <w:sz w:val="18"/>
          <w:szCs w:val="18"/>
        </w:rPr>
        <w:t xml:space="preserve">{{ </w:t>
      </w:r>
      <w:proofErr w:type="spellStart"/>
      <w:r w:rsidRPr="00420D71">
        <w:rPr>
          <w:rFonts w:eastAsia="Verdana"/>
          <w:sz w:val="18"/>
          <w:szCs w:val="18"/>
        </w:rPr>
        <w:t>MobileCompStartDate</w:t>
      </w:r>
      <w:proofErr w:type="spellEnd"/>
      <w:proofErr w:type="gramEnd"/>
      <w:r w:rsidRPr="00420D71">
        <w:rPr>
          <w:rFonts w:eastAsia="Verdana"/>
          <w:sz w:val="18"/>
          <w:szCs w:val="18"/>
        </w:rPr>
        <w:t xml:space="preserve"> }}</w:t>
      </w:r>
      <w:r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>og indtil Fratrædelsestidspunktet.</w:t>
      </w:r>
      <w:r>
        <w:rPr>
          <w:rFonts w:eastAsia="Verdana"/>
          <w:sz w:val="18"/>
          <w:szCs w:val="18"/>
        </w:rPr>
        <w:t xml:space="preserve"> </w:t>
      </w:r>
      <w:r w:rsidRPr="00420D71">
        <w:rPr>
          <w:rFonts w:eastAsia="Verdana"/>
          <w:sz w:val="18"/>
          <w:szCs w:val="18"/>
        </w:rPr>
        <w:t xml:space="preserve">{% </w:t>
      </w:r>
      <w:proofErr w:type="spellStart"/>
      <w:r w:rsidRPr="00420D71">
        <w:rPr>
          <w:rFonts w:eastAsia="Verdana"/>
          <w:sz w:val="18"/>
          <w:szCs w:val="18"/>
        </w:rPr>
        <w:t>endif</w:t>
      </w:r>
      <w:proofErr w:type="spellEnd"/>
      <w:r w:rsidRPr="00420D71">
        <w:rPr>
          <w:rFonts w:eastAsia="Verdana"/>
          <w:sz w:val="18"/>
          <w:szCs w:val="18"/>
        </w:rPr>
        <w:t xml:space="preserve"> %}</w:t>
      </w:r>
    </w:p>
    <w:p w14:paraId="4449DBAD" w14:textId="15AB15F7" w:rsidR="3A9532DE" w:rsidRDefault="00DC15B6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00DC15B6">
        <w:rPr>
          <w:rFonts w:eastAsia="Verdana"/>
          <w:sz w:val="18"/>
          <w:szCs w:val="18"/>
        </w:rPr>
        <w:t xml:space="preserve">{% </w:t>
      </w:r>
      <w:proofErr w:type="spellStart"/>
      <w:r w:rsidRPr="00DC15B6">
        <w:rPr>
          <w:rFonts w:eastAsia="Verdana"/>
          <w:sz w:val="18"/>
          <w:szCs w:val="18"/>
        </w:rPr>
        <w:t>if</w:t>
      </w:r>
      <w:proofErr w:type="spellEnd"/>
      <w:r w:rsidRPr="00DC15B6">
        <w:rPr>
          <w:rFonts w:eastAsia="Verdana"/>
          <w:sz w:val="18"/>
          <w:szCs w:val="18"/>
        </w:rPr>
        <w:t xml:space="preserve"> </w:t>
      </w:r>
      <w:proofErr w:type="spellStart"/>
      <w:r w:rsidRPr="00DC15B6">
        <w:rPr>
          <w:rFonts w:eastAsia="Verdana"/>
          <w:sz w:val="18"/>
          <w:szCs w:val="18"/>
        </w:rPr>
        <w:t>PhoneTransferIncluded</w:t>
      </w:r>
      <w:proofErr w:type="spellEnd"/>
      <w:r w:rsidRPr="00DC15B6">
        <w:rPr>
          <w:rFonts w:eastAsia="Verdana"/>
          <w:sz w:val="18"/>
          <w:szCs w:val="18"/>
        </w:rPr>
        <w:t xml:space="preserve"> %}</w:t>
      </w:r>
      <w:r>
        <w:rPr>
          <w:rFonts w:eastAsia="Verdana"/>
          <w:sz w:val="18"/>
          <w:szCs w:val="18"/>
        </w:rPr>
        <w:t xml:space="preserve"> </w:t>
      </w:r>
      <w:r w:rsidR="698F70BC" w:rsidRPr="308163AF">
        <w:rPr>
          <w:rFonts w:eastAsia="Verdana"/>
          <w:sz w:val="18"/>
          <w:szCs w:val="18"/>
        </w:rPr>
        <w:t xml:space="preserve">Medarbejderen er berettiget til at overtage det af Medarbejderen under ansættelsen benyttede telefonnummer </w:t>
      </w:r>
      <w:proofErr w:type="gramStart"/>
      <w:r w:rsidRPr="00DC15B6">
        <w:rPr>
          <w:rFonts w:eastAsia="Verdana"/>
          <w:sz w:val="18"/>
          <w:szCs w:val="18"/>
        </w:rPr>
        <w:t xml:space="preserve">{{ </w:t>
      </w:r>
      <w:proofErr w:type="spellStart"/>
      <w:r w:rsidRPr="00DC15B6">
        <w:rPr>
          <w:rFonts w:eastAsia="Verdana"/>
          <w:sz w:val="18"/>
          <w:szCs w:val="18"/>
        </w:rPr>
        <w:t>PhoneNumber</w:t>
      </w:r>
      <w:proofErr w:type="spellEnd"/>
      <w:proofErr w:type="gramEnd"/>
      <w:r w:rsidRPr="00DC15B6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 xml:space="preserve">. Medarbejderen varetager selv det praktiske i den forbindelse og kordinerer det praktiske med </w:t>
      </w:r>
      <w:proofErr w:type="gramStart"/>
      <w:r w:rsidRPr="00DC15B6">
        <w:rPr>
          <w:rFonts w:eastAsia="Verdana"/>
          <w:sz w:val="18"/>
          <w:szCs w:val="18"/>
        </w:rPr>
        <w:t xml:space="preserve">{{ </w:t>
      </w:r>
      <w:proofErr w:type="spellStart"/>
      <w:r w:rsidRPr="00DC15B6">
        <w:rPr>
          <w:rFonts w:eastAsia="Verdana"/>
          <w:sz w:val="18"/>
          <w:szCs w:val="18"/>
        </w:rPr>
        <w:t>ManagerName</w:t>
      </w:r>
      <w:proofErr w:type="spellEnd"/>
      <w:proofErr w:type="gramEnd"/>
      <w:r w:rsidRPr="00DC15B6">
        <w:rPr>
          <w:rFonts w:eastAsia="Verdana"/>
          <w:sz w:val="18"/>
          <w:szCs w:val="18"/>
        </w:rPr>
        <w:t xml:space="preserve"> }}</w:t>
      </w:r>
      <w:r w:rsidR="698F70BC" w:rsidRPr="308163AF">
        <w:rPr>
          <w:rFonts w:eastAsia="Verdana"/>
          <w:sz w:val="18"/>
          <w:szCs w:val="18"/>
        </w:rPr>
        <w:t>.</w:t>
      </w:r>
      <w:r>
        <w:rPr>
          <w:rFonts w:eastAsia="Verdana"/>
          <w:sz w:val="18"/>
          <w:szCs w:val="18"/>
        </w:rPr>
        <w:t xml:space="preserve"> </w:t>
      </w:r>
      <w:r w:rsidRPr="00DC15B6">
        <w:rPr>
          <w:rFonts w:eastAsia="Verdana"/>
          <w:sz w:val="18"/>
          <w:szCs w:val="18"/>
        </w:rPr>
        <w:t xml:space="preserve">{% </w:t>
      </w:r>
      <w:proofErr w:type="spellStart"/>
      <w:r w:rsidRPr="00DC15B6">
        <w:rPr>
          <w:rFonts w:eastAsia="Verdana"/>
          <w:sz w:val="18"/>
          <w:szCs w:val="18"/>
        </w:rPr>
        <w:t>endif</w:t>
      </w:r>
      <w:proofErr w:type="spellEnd"/>
      <w:r w:rsidRPr="00DC15B6">
        <w:rPr>
          <w:rFonts w:eastAsia="Verdana"/>
          <w:sz w:val="18"/>
          <w:szCs w:val="18"/>
        </w:rPr>
        <w:t xml:space="preserve"> %}</w:t>
      </w:r>
    </w:p>
    <w:p w14:paraId="5D2178A9" w14:textId="42DD3C45" w:rsidR="3A9532DE" w:rsidRDefault="5C2673C3" w:rsidP="308163AF">
      <w:pPr>
        <w:pStyle w:val="Heading1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lastRenderedPageBreak/>
        <w:t xml:space="preserve">Immaterielle rettigheder, </w:t>
      </w:r>
      <w:proofErr w:type="spellStart"/>
      <w:r w:rsidRPr="308163AF">
        <w:rPr>
          <w:sz w:val="18"/>
          <w:szCs w:val="18"/>
        </w:rPr>
        <w:t>know-how</w:t>
      </w:r>
      <w:proofErr w:type="spellEnd"/>
      <w:r w:rsidRPr="308163AF">
        <w:rPr>
          <w:sz w:val="18"/>
          <w:szCs w:val="18"/>
        </w:rPr>
        <w:t xml:space="preserve"> m.v.</w:t>
      </w:r>
    </w:p>
    <w:p w14:paraId="22AF02F7" w14:textId="25BA16DD" w:rsidR="3A9532DE" w:rsidRDefault="5C2673C3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Selskabet har ejendomsretten til </w:t>
      </w:r>
      <w:proofErr w:type="spellStart"/>
      <w:r w:rsidRPr="308163AF">
        <w:rPr>
          <w:rFonts w:eastAsia="Verdana"/>
          <w:sz w:val="18"/>
          <w:szCs w:val="18"/>
        </w:rPr>
        <w:t>know-how</w:t>
      </w:r>
      <w:proofErr w:type="spellEnd"/>
      <w:r w:rsidRPr="308163AF">
        <w:rPr>
          <w:rFonts w:eastAsia="Verdana"/>
          <w:sz w:val="18"/>
          <w:szCs w:val="18"/>
        </w:rPr>
        <w:t xml:space="preserve">, opfindelser, værker, produktionsmetoder og øvrige intellektuelle rettigheder, som Medarbejderen har frembragt eller udviklet som led i sit ansættelsesforhold med </w:t>
      </w:r>
      <w:proofErr w:type="gramStart"/>
      <w:r w:rsidRPr="308163AF">
        <w:rPr>
          <w:rFonts w:eastAsia="Verdana"/>
          <w:sz w:val="18"/>
          <w:szCs w:val="18"/>
        </w:rPr>
        <w:t>Selskabet</w:t>
      </w:r>
      <w:r w:rsidR="0085040A" w:rsidRPr="0085040A">
        <w:rPr>
          <w:rFonts w:eastAsia="Verdana"/>
          <w:sz w:val="18"/>
          <w:szCs w:val="18"/>
        </w:rPr>
        <w:t>{</w:t>
      </w:r>
      <w:proofErr w:type="gramEnd"/>
      <w:r w:rsidR="0085040A" w:rsidRPr="0085040A">
        <w:rPr>
          <w:rFonts w:eastAsia="Verdana"/>
          <w:sz w:val="18"/>
          <w:szCs w:val="18"/>
        </w:rPr>
        <w:t xml:space="preserve">% </w:t>
      </w:r>
      <w:proofErr w:type="spellStart"/>
      <w:r w:rsidR="0085040A" w:rsidRPr="0085040A">
        <w:rPr>
          <w:rFonts w:eastAsia="Verdana"/>
          <w:sz w:val="18"/>
          <w:szCs w:val="18"/>
        </w:rPr>
        <w:t>if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</w:t>
      </w:r>
      <w:proofErr w:type="spellStart"/>
      <w:r w:rsidR="0085040A" w:rsidRPr="0085040A">
        <w:rPr>
          <w:rFonts w:eastAsia="Verdana"/>
          <w:sz w:val="18"/>
          <w:szCs w:val="18"/>
        </w:rPr>
        <w:t>EmploymentClauseRef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%}, jf. også pkt. </w:t>
      </w:r>
      <w:proofErr w:type="gramStart"/>
      <w:r w:rsidR="0085040A" w:rsidRPr="0085040A">
        <w:rPr>
          <w:rFonts w:eastAsia="Verdana"/>
          <w:sz w:val="18"/>
          <w:szCs w:val="18"/>
        </w:rPr>
        <w:t xml:space="preserve">{{ </w:t>
      </w:r>
      <w:proofErr w:type="spellStart"/>
      <w:r w:rsidR="0085040A" w:rsidRPr="0085040A">
        <w:rPr>
          <w:rFonts w:eastAsia="Verdana"/>
          <w:sz w:val="18"/>
          <w:szCs w:val="18"/>
        </w:rPr>
        <w:t>EmploymentClauseRef</w:t>
      </w:r>
      <w:proofErr w:type="spellEnd"/>
      <w:proofErr w:type="gramEnd"/>
      <w:r w:rsidR="0085040A" w:rsidRPr="0085040A">
        <w:rPr>
          <w:rFonts w:eastAsia="Verdana"/>
          <w:sz w:val="18"/>
          <w:szCs w:val="18"/>
        </w:rPr>
        <w:t xml:space="preserve"> }} i </w:t>
      </w:r>
      <w:proofErr w:type="gramStart"/>
      <w:r w:rsidR="0085040A" w:rsidRPr="0085040A">
        <w:rPr>
          <w:rFonts w:eastAsia="Verdana"/>
          <w:sz w:val="18"/>
          <w:szCs w:val="18"/>
        </w:rPr>
        <w:t>Ansættelseskontrakten{</w:t>
      </w:r>
      <w:proofErr w:type="gramEnd"/>
      <w:r w:rsidR="0085040A" w:rsidRPr="0085040A">
        <w:rPr>
          <w:rFonts w:eastAsia="Verdana"/>
          <w:sz w:val="18"/>
          <w:szCs w:val="18"/>
        </w:rPr>
        <w:t xml:space="preserve">% </w:t>
      </w:r>
      <w:proofErr w:type="spellStart"/>
      <w:r w:rsidR="0085040A" w:rsidRPr="0085040A">
        <w:rPr>
          <w:rFonts w:eastAsia="Verdana"/>
          <w:sz w:val="18"/>
          <w:szCs w:val="18"/>
        </w:rPr>
        <w:t>endif</w:t>
      </w:r>
      <w:proofErr w:type="spellEnd"/>
      <w:r w:rsidR="0085040A" w:rsidRPr="0085040A">
        <w:rPr>
          <w:rFonts w:eastAsia="Verdana"/>
          <w:sz w:val="18"/>
          <w:szCs w:val="18"/>
        </w:rPr>
        <w:t xml:space="preserve"> %}</w:t>
      </w:r>
      <w:r w:rsidRPr="308163AF">
        <w:rPr>
          <w:rFonts w:eastAsia="Verdana"/>
          <w:sz w:val="18"/>
          <w:szCs w:val="18"/>
        </w:rPr>
        <w:t xml:space="preserve">. Ligeledes har Selskabet ejendomsretten til </w:t>
      </w:r>
      <w:proofErr w:type="spellStart"/>
      <w:r w:rsidRPr="308163AF">
        <w:rPr>
          <w:rFonts w:eastAsia="Verdana"/>
          <w:sz w:val="18"/>
          <w:szCs w:val="18"/>
        </w:rPr>
        <w:t>know-how</w:t>
      </w:r>
      <w:proofErr w:type="spellEnd"/>
      <w:r w:rsidRPr="308163AF">
        <w:rPr>
          <w:rFonts w:eastAsia="Verdana"/>
          <w:sz w:val="18"/>
          <w:szCs w:val="18"/>
        </w:rPr>
        <w:t>, opfindelser, værker, produktionsmetoder og øvrige intellektuelle rettigheder, som Medarbejderen måtte have frembragt eller udviklet under ansættelsen og inden Fritstillingstidspunktet.</w:t>
      </w:r>
    </w:p>
    <w:p w14:paraId="47D512EA" w14:textId="75828A07" w:rsidR="00AB5EEB" w:rsidRPr="0015133F" w:rsidRDefault="4C123AB7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Tavshedspligt </w:t>
      </w:r>
    </w:p>
    <w:p w14:paraId="1B1E7A82" w14:textId="4708B010" w:rsidR="7F9FA5B6" w:rsidRDefault="07707A50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Det påhviler Medarbejderen såvel i Fritstillingsperioden som efter Fratrædelsestidspunktet at iagttage fuldstændig tavshed om Selskabets forhold og om, hvad Medarbejderen i øvrigt måtte være eller blive bekendt med som følge af sin stilling, der ikke er bestemt for </w:t>
      </w:r>
      <w:proofErr w:type="gramStart"/>
      <w:r w:rsidRPr="308163AF">
        <w:rPr>
          <w:rFonts w:eastAsia="Verdana"/>
          <w:sz w:val="18"/>
          <w:szCs w:val="18"/>
        </w:rPr>
        <w:t>tredjemand</w:t>
      </w:r>
      <w:r w:rsidR="00CF23EC" w:rsidRPr="00CF23EC">
        <w:rPr>
          <w:rFonts w:eastAsia="Verdana"/>
          <w:sz w:val="18"/>
          <w:szCs w:val="18"/>
        </w:rPr>
        <w:t>{</w:t>
      </w:r>
      <w:proofErr w:type="gramEnd"/>
      <w:r w:rsidR="00CF23EC" w:rsidRPr="00CF23EC">
        <w:rPr>
          <w:rFonts w:eastAsia="Verdana"/>
          <w:sz w:val="18"/>
          <w:szCs w:val="18"/>
        </w:rPr>
        <w:t xml:space="preserve">% </w:t>
      </w:r>
      <w:proofErr w:type="spellStart"/>
      <w:r w:rsidR="00CF23EC" w:rsidRPr="00CF23EC">
        <w:rPr>
          <w:rFonts w:eastAsia="Verdana"/>
          <w:sz w:val="18"/>
          <w:szCs w:val="18"/>
        </w:rPr>
        <w:t>if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</w:t>
      </w:r>
      <w:proofErr w:type="spellStart"/>
      <w:r w:rsidR="00CF23EC" w:rsidRPr="00CF23EC">
        <w:rPr>
          <w:rFonts w:eastAsia="Verdana"/>
          <w:sz w:val="18"/>
          <w:szCs w:val="18"/>
        </w:rPr>
        <w:t>ConfidentialityClauseRef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%}, jf. også pkt. </w:t>
      </w:r>
      <w:proofErr w:type="gramStart"/>
      <w:r w:rsidR="00CF23EC" w:rsidRPr="00CF23EC">
        <w:rPr>
          <w:rFonts w:eastAsia="Verdana"/>
          <w:sz w:val="18"/>
          <w:szCs w:val="18"/>
        </w:rPr>
        <w:t xml:space="preserve">{{ </w:t>
      </w:r>
      <w:proofErr w:type="spellStart"/>
      <w:r w:rsidR="00CF23EC" w:rsidRPr="00CF23EC">
        <w:rPr>
          <w:rFonts w:eastAsia="Verdana"/>
          <w:sz w:val="18"/>
          <w:szCs w:val="18"/>
        </w:rPr>
        <w:t>ConfidentialityClauseRef</w:t>
      </w:r>
      <w:proofErr w:type="spellEnd"/>
      <w:proofErr w:type="gramEnd"/>
      <w:r w:rsidR="00CF23EC" w:rsidRPr="00CF23EC">
        <w:rPr>
          <w:rFonts w:eastAsia="Verdana"/>
          <w:sz w:val="18"/>
          <w:szCs w:val="18"/>
        </w:rPr>
        <w:t xml:space="preserve"> }} i </w:t>
      </w:r>
      <w:proofErr w:type="gramStart"/>
      <w:r w:rsidR="00CF23EC" w:rsidRPr="00CF23EC">
        <w:rPr>
          <w:rFonts w:eastAsia="Verdana"/>
          <w:sz w:val="18"/>
          <w:szCs w:val="18"/>
        </w:rPr>
        <w:t>Ansættelseskontrakten{</w:t>
      </w:r>
      <w:proofErr w:type="gramEnd"/>
      <w:r w:rsidR="00CF23EC" w:rsidRPr="00CF23EC">
        <w:rPr>
          <w:rFonts w:eastAsia="Verdana"/>
          <w:sz w:val="18"/>
          <w:szCs w:val="18"/>
        </w:rPr>
        <w:t xml:space="preserve">% </w:t>
      </w:r>
      <w:proofErr w:type="spellStart"/>
      <w:r w:rsidR="00CF23EC" w:rsidRPr="00CF23EC">
        <w:rPr>
          <w:rFonts w:eastAsia="Verdana"/>
          <w:sz w:val="18"/>
          <w:szCs w:val="18"/>
        </w:rPr>
        <w:t>endif</w:t>
      </w:r>
      <w:proofErr w:type="spellEnd"/>
      <w:r w:rsidR="00CF23EC" w:rsidRPr="00CF23EC">
        <w:rPr>
          <w:rFonts w:eastAsia="Verdana"/>
          <w:sz w:val="18"/>
          <w:szCs w:val="18"/>
        </w:rPr>
        <w:t xml:space="preserve"> %}.</w:t>
      </w:r>
    </w:p>
    <w:p w14:paraId="08510189" w14:textId="2FEF8AE2" w:rsidR="007B06D3" w:rsidRPr="0015133F" w:rsidRDefault="26D8621F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Medarbejderen </w:t>
      </w:r>
      <w:r w:rsidR="6ED8B2E5" w:rsidRPr="308163AF">
        <w:rPr>
          <w:rFonts w:eastAsia="Verdana"/>
          <w:sz w:val="18"/>
          <w:szCs w:val="18"/>
        </w:rPr>
        <w:t xml:space="preserve">er </w:t>
      </w:r>
      <w:r w:rsidRPr="308163AF">
        <w:rPr>
          <w:rFonts w:eastAsia="Verdana"/>
          <w:sz w:val="18"/>
          <w:szCs w:val="18"/>
        </w:rPr>
        <w:t>også efter Fratrædelsestidspunktet omfattet af markedsføringslovens § 3 samt lov om forretningshemmeligheder, der blandt andet forhindrer anvendelse af Selskabets erhvervshemmeligheder m.v.</w:t>
      </w:r>
    </w:p>
    <w:p w14:paraId="2857F150" w14:textId="03D45943" w:rsidR="2DC64534" w:rsidRPr="00075826" w:rsidRDefault="26D8621F" w:rsidP="308163AF">
      <w:pPr>
        <w:pStyle w:val="Heading2"/>
        <w:tabs>
          <w:tab w:val="num" w:pos="993"/>
        </w:tabs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Overtrædelse af tavshedspligten anses som væsentlig misligholdelse af </w:t>
      </w:r>
      <w:r w:rsidR="27D983B2" w:rsidRPr="308163AF">
        <w:rPr>
          <w:rFonts w:eastAsia="Verdana"/>
          <w:sz w:val="18"/>
          <w:szCs w:val="18"/>
        </w:rPr>
        <w:t xml:space="preserve">Ansættelsesaftalen og </w:t>
      </w:r>
      <w:r w:rsidR="6ED8B2E5" w:rsidRPr="308163AF">
        <w:rPr>
          <w:rFonts w:eastAsia="Verdana"/>
          <w:sz w:val="18"/>
          <w:szCs w:val="18"/>
        </w:rPr>
        <w:t>F</w:t>
      </w:r>
      <w:r w:rsidR="27D983B2" w:rsidRPr="308163AF">
        <w:rPr>
          <w:rFonts w:eastAsia="Verdana"/>
          <w:sz w:val="18"/>
          <w:szCs w:val="18"/>
        </w:rPr>
        <w:t>r</w:t>
      </w:r>
      <w:r w:rsidR="6ED8B2E5" w:rsidRPr="308163AF">
        <w:rPr>
          <w:rFonts w:eastAsia="Verdana"/>
          <w:sz w:val="18"/>
          <w:szCs w:val="18"/>
        </w:rPr>
        <w:t>atrædelsesa</w:t>
      </w:r>
      <w:r w:rsidRPr="308163AF">
        <w:rPr>
          <w:rFonts w:eastAsia="Verdana"/>
          <w:sz w:val="18"/>
          <w:szCs w:val="18"/>
        </w:rPr>
        <w:t>ftalen og kan resultere i, at ansættelsesforholdet bringes til ophør øjeblikkeligt</w:t>
      </w:r>
      <w:r w:rsidR="27D983B2" w:rsidRPr="308163AF">
        <w:rPr>
          <w:rFonts w:eastAsia="Verdana"/>
          <w:sz w:val="18"/>
          <w:szCs w:val="18"/>
        </w:rPr>
        <w:t>, uanset denne Fratrædelsesaftale</w:t>
      </w:r>
      <w:r w:rsidRPr="308163AF">
        <w:rPr>
          <w:rFonts w:eastAsia="Verdana"/>
          <w:sz w:val="18"/>
          <w:szCs w:val="18"/>
        </w:rPr>
        <w:t>.</w:t>
      </w:r>
    </w:p>
    <w:p w14:paraId="7A03FD08" w14:textId="6D7B0FA2" w:rsidR="005A0024" w:rsidRPr="0015133F" w:rsidRDefault="26BD208E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 xml:space="preserve">Loyalitet </w:t>
      </w:r>
    </w:p>
    <w:p w14:paraId="36DF72ED" w14:textId="55515983" w:rsidR="005A0024" w:rsidRPr="0015133F" w:rsidRDefault="26BD208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i Fritstillingsperioden fortsat bundet af sin almindelige loyalitetsforpligtelse, herunder pligten til ikke at tage ansættelse i eller påbegynde konkurrerende virksomhed, påvirke kunder, forretningsforbindelser eller Selskabets medarbejdere til skade for Selskabet</w:t>
      </w:r>
    </w:p>
    <w:p w14:paraId="4CAE1C1C" w14:textId="2909A4FF" w:rsidR="005A0024" w:rsidRPr="0015133F" w:rsidRDefault="26BD208E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>Medarbejderen er i Fritstillingsperioden berettiget til at søge og påbegynde andet relevant arbejde, herunder selvstændig virksomhed. Medarbejderen er i den forbindelse ikke berettiget til at søge ansættelse i og/eller påbegynde konkurrerende virksomhed uden Selskabets samtykke, idet dette er en del af Medarbejderens almindelige loyalitetspligt under ansættelsen.</w:t>
      </w:r>
    </w:p>
    <w:p w14:paraId="6E8A6105" w14:textId="44E9B377" w:rsidR="005A0024" w:rsidRPr="0015133F" w:rsidRDefault="497CE6F5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>Kommunikation</w:t>
      </w:r>
    </w:p>
    <w:p w14:paraId="0E026E4F" w14:textId="13A81807" w:rsidR="3A9532DE" w:rsidRDefault="5F5673FB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bookmarkStart w:id="0" w:name="_Ref125537968"/>
      <w:r w:rsidRPr="308163AF">
        <w:rPr>
          <w:sz w:val="18"/>
          <w:szCs w:val="18"/>
        </w:rPr>
        <w:t xml:space="preserve">Selskabet varetager al kommunikation </w:t>
      </w:r>
      <w:r w:rsidR="428B3AB5" w:rsidRPr="308163AF">
        <w:rPr>
          <w:sz w:val="18"/>
          <w:szCs w:val="18"/>
        </w:rPr>
        <w:t>om Medarbejderens fratræden både internt og eksternt</w:t>
      </w:r>
      <w:r w:rsidR="497CE6F5" w:rsidRPr="308163AF">
        <w:rPr>
          <w:sz w:val="18"/>
          <w:szCs w:val="18"/>
        </w:rPr>
        <w:t>.</w:t>
      </w:r>
      <w:bookmarkEnd w:id="0"/>
      <w:r w:rsidR="497CE6F5" w:rsidRPr="308163AF">
        <w:rPr>
          <w:sz w:val="18"/>
          <w:szCs w:val="18"/>
        </w:rPr>
        <w:t xml:space="preserve"> Denne </w:t>
      </w:r>
      <w:r w:rsidR="428B3AB5" w:rsidRPr="308163AF">
        <w:rPr>
          <w:sz w:val="18"/>
          <w:szCs w:val="18"/>
        </w:rPr>
        <w:t>Fratrædelsesa</w:t>
      </w:r>
      <w:r w:rsidR="497CE6F5" w:rsidRPr="308163AF">
        <w:rPr>
          <w:sz w:val="18"/>
          <w:szCs w:val="18"/>
        </w:rPr>
        <w:t>ftale er indgået i gensidig tillid til loyal kommunikation og optræden fra alle involverede parter.</w:t>
      </w:r>
    </w:p>
    <w:p w14:paraId="74E38D8D" w14:textId="6A22D758" w:rsidR="3A9532DE" w:rsidRDefault="497CE6F5" w:rsidP="308163AF">
      <w:pPr>
        <w:pStyle w:val="Heading2"/>
        <w:spacing w:after="240" w:line="260" w:lineRule="exact"/>
        <w:ind w:left="964" w:right="113" w:hanging="851"/>
        <w:rPr>
          <w:sz w:val="18"/>
          <w:szCs w:val="18"/>
        </w:rPr>
      </w:pPr>
      <w:r w:rsidRPr="308163AF">
        <w:rPr>
          <w:sz w:val="18"/>
          <w:szCs w:val="18"/>
        </w:rPr>
        <w:t xml:space="preserve">Medarbejderen og Selskabet forpligter sig til hverken direkte eller indirekte at fremsætte, offentliggøre eller på anden måde kommunikere nedsættende udtalelser om den anden part i </w:t>
      </w:r>
      <w:r w:rsidR="428B3AB5" w:rsidRPr="308163AF">
        <w:rPr>
          <w:sz w:val="18"/>
          <w:szCs w:val="18"/>
        </w:rPr>
        <w:t>Fratrædelsesa</w:t>
      </w:r>
      <w:r w:rsidRPr="308163AF">
        <w:rPr>
          <w:sz w:val="18"/>
          <w:szCs w:val="18"/>
        </w:rPr>
        <w:t>ftalen, hverken mundtligt eller skriftligt. Dette gælder i kommunikation med kunder, forretningsforbindelser, samarbejdspartnere og medarbejdere i Selskabet eller på anden måde.</w:t>
      </w:r>
    </w:p>
    <w:p w14:paraId="5EF9B43A" w14:textId="2FA32225" w:rsidR="3A9532DE" w:rsidRDefault="497CE6F5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Parterne er i relation til brug af sociale netværkstjenester underlagt de almindelige tavsheds- og loyalitetsforpligtelser samt krav om </w:t>
      </w:r>
      <w:r w:rsidR="428B3AB5" w:rsidRPr="308163AF">
        <w:rPr>
          <w:sz w:val="18"/>
          <w:szCs w:val="18"/>
        </w:rPr>
        <w:t>ordentlig</w:t>
      </w:r>
      <w:r w:rsidRPr="308163AF">
        <w:rPr>
          <w:sz w:val="18"/>
          <w:szCs w:val="18"/>
        </w:rPr>
        <w:t xml:space="preserve"> optræden. Disse forpligtelser er fortsat gældende, og Parterne skal derfor afholde sig fra at udtale sig illoyalt om hinanden på de sociale medier og i andre offentlige</w:t>
      </w:r>
      <w:r w:rsidR="0AAB4FDD" w:rsidRPr="308163AF">
        <w:rPr>
          <w:sz w:val="18"/>
          <w:szCs w:val="18"/>
        </w:rPr>
        <w:t xml:space="preserve"> eller halvoffentlige</w:t>
      </w:r>
      <w:r w:rsidRPr="308163AF">
        <w:rPr>
          <w:sz w:val="18"/>
          <w:szCs w:val="18"/>
        </w:rPr>
        <w:t xml:space="preserve"> sammenhænge. Medarbejderen skal ikke senere end på </w:t>
      </w:r>
      <w:r w:rsidRPr="308163AF">
        <w:rPr>
          <w:sz w:val="18"/>
          <w:szCs w:val="18"/>
        </w:rPr>
        <w:lastRenderedPageBreak/>
        <w:t xml:space="preserve">Fratrædelsestidspunktet opdatere eventuelle oplysninger om sin ansættelse i Selskabet, </w:t>
      </w:r>
      <w:proofErr w:type="gramStart"/>
      <w:r w:rsidRPr="308163AF">
        <w:rPr>
          <w:sz w:val="18"/>
          <w:szCs w:val="18"/>
        </w:rPr>
        <w:t>således at</w:t>
      </w:r>
      <w:proofErr w:type="gramEnd"/>
      <w:r w:rsidRPr="308163AF">
        <w:rPr>
          <w:sz w:val="18"/>
          <w:szCs w:val="18"/>
        </w:rPr>
        <w:t xml:space="preserve"> det fremgår, at Medarbejderen er fratrådt sin stilling hos Selskabet.</w:t>
      </w:r>
      <w:r w:rsidR="7E007CCA" w:rsidRPr="308163AF">
        <w:rPr>
          <w:sz w:val="18"/>
          <w:szCs w:val="18"/>
        </w:rPr>
        <w:t xml:space="preserve"> </w:t>
      </w:r>
    </w:p>
    <w:p w14:paraId="3688F426" w14:textId="2234ABBD" w:rsidR="3A9532DE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Fuld og endelig afgørelse</w:t>
      </w:r>
      <w:r w:rsidR="6CE7FA94" w:rsidRPr="308163AF">
        <w:rPr>
          <w:sz w:val="18"/>
          <w:szCs w:val="18"/>
        </w:rPr>
        <w:t xml:space="preserve"> </w:t>
      </w:r>
    </w:p>
    <w:p w14:paraId="7796F9CE" w14:textId="2F50E36D" w:rsidR="3A9532DE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Parterne er enige om, at Fratrædelsesaftale</w:t>
      </w:r>
      <w:r w:rsidR="4F298D93" w:rsidRPr="308163AF">
        <w:rPr>
          <w:sz w:val="18"/>
          <w:szCs w:val="18"/>
        </w:rPr>
        <w:t>n</w:t>
      </w:r>
      <w:r w:rsidRPr="308163AF">
        <w:rPr>
          <w:sz w:val="18"/>
          <w:szCs w:val="18"/>
        </w:rPr>
        <w:t xml:space="preserve"> er til fuld og endelig afgørelse for alle såvel aktuelle som potentielle krav, som Medarbejderen måtte have mod Selskabet og andre selskaber</w:t>
      </w:r>
      <w:r w:rsidR="17D150FD" w:rsidRPr="308163AF">
        <w:rPr>
          <w:sz w:val="18"/>
          <w:szCs w:val="18"/>
        </w:rPr>
        <w:t xml:space="preserve"> i </w:t>
      </w:r>
      <w:r w:rsidR="00A332D9" w:rsidRPr="00A332D9">
        <w:rPr>
          <w:sz w:val="18"/>
          <w:szCs w:val="18"/>
        </w:rPr>
        <w:t xml:space="preserve">{{ </w:t>
      </w:r>
      <w:proofErr w:type="spellStart"/>
      <w:r w:rsidR="00A332D9" w:rsidRPr="00A332D9">
        <w:rPr>
          <w:sz w:val="18"/>
          <w:szCs w:val="18"/>
        </w:rPr>
        <w:t>GroupName</w:t>
      </w:r>
      <w:proofErr w:type="spellEnd"/>
      <w:r w:rsidR="00A332D9" w:rsidRPr="00A332D9">
        <w:rPr>
          <w:sz w:val="18"/>
          <w:szCs w:val="18"/>
        </w:rPr>
        <w:t xml:space="preserve"> }</w:t>
      </w:r>
      <w:r w:rsidR="00A332D9">
        <w:rPr>
          <w:sz w:val="18"/>
          <w:szCs w:val="18"/>
        </w:rPr>
        <w:t>-</w:t>
      </w:r>
      <w:r w:rsidRPr="308163AF">
        <w:rPr>
          <w:sz w:val="18"/>
          <w:szCs w:val="18"/>
        </w:rPr>
        <w:t>koncernen, idet Fratrædelsesaftale</w:t>
      </w:r>
      <w:r w:rsidR="4F86B099" w:rsidRPr="308163AF">
        <w:rPr>
          <w:sz w:val="18"/>
          <w:szCs w:val="18"/>
        </w:rPr>
        <w:t>n</w:t>
      </w:r>
      <w:r w:rsidRPr="308163AF">
        <w:rPr>
          <w:sz w:val="18"/>
          <w:szCs w:val="18"/>
        </w:rPr>
        <w:t xml:space="preserve"> er indgået under forudsætning af, at Medarbejderen ikke rejser krav om godtgørelse i forbindelse med opsigelsen, </w:t>
      </w:r>
      <w:r w:rsidR="420BC3FF" w:rsidRPr="308163AF">
        <w:rPr>
          <w:sz w:val="18"/>
          <w:szCs w:val="18"/>
        </w:rPr>
        <w:t xml:space="preserve">G-dage, </w:t>
      </w:r>
      <w:r w:rsidRPr="308163AF">
        <w:rPr>
          <w:sz w:val="18"/>
          <w:szCs w:val="18"/>
        </w:rPr>
        <w:t xml:space="preserve">krav på yderligere løn og feriepenge eller andre krav mod Selskabet og andre selskaber i </w:t>
      </w:r>
      <w:r w:rsidR="00A332D9" w:rsidRPr="00A332D9">
        <w:rPr>
          <w:sz w:val="18"/>
          <w:szCs w:val="18"/>
        </w:rPr>
        <w:t xml:space="preserve">{{ </w:t>
      </w:r>
      <w:proofErr w:type="spellStart"/>
      <w:r w:rsidR="00A332D9" w:rsidRPr="00A332D9">
        <w:rPr>
          <w:sz w:val="18"/>
          <w:szCs w:val="18"/>
        </w:rPr>
        <w:t>GroupName</w:t>
      </w:r>
      <w:proofErr w:type="spellEnd"/>
      <w:r w:rsidR="00A332D9" w:rsidRPr="00A332D9">
        <w:rPr>
          <w:sz w:val="18"/>
          <w:szCs w:val="18"/>
        </w:rPr>
        <w:t xml:space="preserve"> }</w:t>
      </w:r>
      <w:r w:rsidR="17D150FD" w:rsidRPr="308163AF">
        <w:rPr>
          <w:sz w:val="18"/>
          <w:szCs w:val="18"/>
        </w:rPr>
        <w:t>-</w:t>
      </w:r>
      <w:r w:rsidRPr="308163AF">
        <w:rPr>
          <w:sz w:val="18"/>
          <w:szCs w:val="18"/>
        </w:rPr>
        <w:t>koncernen vedrørende ansættelsesforholdet og dets ophør</w:t>
      </w:r>
      <w:r w:rsidR="106DBC32" w:rsidRPr="308163AF">
        <w:rPr>
          <w:sz w:val="18"/>
          <w:szCs w:val="18"/>
        </w:rPr>
        <w:t>, bortset fra hvad der er aftalt i denne Fratrædelsesaftale</w:t>
      </w:r>
      <w:r w:rsidR="3A27454D" w:rsidRPr="308163AF">
        <w:rPr>
          <w:sz w:val="18"/>
          <w:szCs w:val="18"/>
        </w:rPr>
        <w:t>.</w:t>
      </w:r>
      <w:r w:rsidR="536DC59C" w:rsidRPr="308163AF">
        <w:rPr>
          <w:sz w:val="18"/>
          <w:szCs w:val="18"/>
        </w:rPr>
        <w:t xml:space="preserve"> </w:t>
      </w:r>
    </w:p>
    <w:p w14:paraId="1902BCF0" w14:textId="046FE6FD" w:rsidR="3A9532DE" w:rsidRDefault="3A27454D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Medarbejderen </w:t>
      </w:r>
      <w:r w:rsidR="63D3082C" w:rsidRPr="308163AF">
        <w:rPr>
          <w:sz w:val="18"/>
          <w:szCs w:val="18"/>
        </w:rPr>
        <w:t xml:space="preserve">er opfordret til og </w:t>
      </w:r>
      <w:r w:rsidRPr="308163AF">
        <w:rPr>
          <w:sz w:val="18"/>
          <w:szCs w:val="18"/>
        </w:rPr>
        <w:t>har haft lejlighed til at ind</w:t>
      </w:r>
      <w:r w:rsidR="63D3082C" w:rsidRPr="308163AF">
        <w:rPr>
          <w:sz w:val="18"/>
          <w:szCs w:val="18"/>
        </w:rPr>
        <w:t>hente juridisk bistand inden underskrift af Fratrædelsesaftalen</w:t>
      </w:r>
      <w:r w:rsidR="0729ED1A" w:rsidRPr="308163AF">
        <w:rPr>
          <w:sz w:val="18"/>
          <w:szCs w:val="18"/>
        </w:rPr>
        <w:t>.</w:t>
      </w:r>
    </w:p>
    <w:p w14:paraId="354ED7E4" w14:textId="27744A74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 xml:space="preserve">Fortrolighed </w:t>
      </w:r>
    </w:p>
    <w:p w14:paraId="3DBF5217" w14:textId="3515F664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Indholdet af Fratrædelsesaftalen er fortroligt mellem Parterne. </w:t>
      </w:r>
    </w:p>
    <w:p w14:paraId="3F1EEFDA" w14:textId="6EFF4344" w:rsidR="00037143" w:rsidRPr="0015133F" w:rsidRDefault="0729ED1A" w:rsidP="308163AF">
      <w:pPr>
        <w:pStyle w:val="Heading1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Lovvalg og værneting</w:t>
      </w:r>
    </w:p>
    <w:p w14:paraId="06DF6FD1" w14:textId="0DCE9825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sz w:val="18"/>
          <w:szCs w:val="18"/>
        </w:rPr>
        <w:t>Denne Fratrædelsesaftale er reguleret af dansk ret.</w:t>
      </w:r>
    </w:p>
    <w:p w14:paraId="064EE1ED" w14:textId="0FDFE38E" w:rsidR="00037143" w:rsidRPr="0015133F" w:rsidRDefault="0729ED1A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Tvister vedrørende </w:t>
      </w:r>
      <w:r w:rsidR="6D76C79E" w:rsidRPr="308163AF">
        <w:rPr>
          <w:rFonts w:eastAsia="Verdana"/>
          <w:sz w:val="18"/>
          <w:szCs w:val="18"/>
        </w:rPr>
        <w:t>F</w:t>
      </w:r>
      <w:r w:rsidRPr="308163AF">
        <w:rPr>
          <w:rFonts w:eastAsia="Verdana"/>
          <w:sz w:val="18"/>
          <w:szCs w:val="18"/>
        </w:rPr>
        <w:t xml:space="preserve">ratrædelsesaftalen skal indbringes for </w:t>
      </w:r>
      <w:r w:rsidR="17D150FD" w:rsidRPr="308163AF">
        <w:rPr>
          <w:rFonts w:eastAsia="Verdana"/>
          <w:sz w:val="18"/>
          <w:szCs w:val="18"/>
        </w:rPr>
        <w:t>Københavns</w:t>
      </w:r>
      <w:r w:rsidRPr="308163AF">
        <w:rPr>
          <w:rFonts w:eastAsia="Verdana"/>
          <w:sz w:val="18"/>
          <w:szCs w:val="18"/>
        </w:rPr>
        <w:t xml:space="preserve"> Byret som aftalt værneting, med sædvanlig henvisnings- og appeladgang i henhold til retsplejelovens regler.</w:t>
      </w:r>
    </w:p>
    <w:p w14:paraId="72CEC6BB" w14:textId="049E6B3C" w:rsidR="00037143" w:rsidRPr="0015133F" w:rsidRDefault="53888163" w:rsidP="308163AF">
      <w:pPr>
        <w:pStyle w:val="Heading1"/>
        <w:spacing w:after="240" w:line="260" w:lineRule="exact"/>
        <w:ind w:left="964" w:right="113" w:hanging="851"/>
        <w:rPr>
          <w:rFonts w:eastAsia="Verdana" w:cs="Verdana"/>
          <w:sz w:val="18"/>
          <w:szCs w:val="18"/>
        </w:rPr>
      </w:pPr>
      <w:r w:rsidRPr="308163AF">
        <w:rPr>
          <w:sz w:val="18"/>
          <w:szCs w:val="18"/>
        </w:rPr>
        <w:t>Acceptfrist</w:t>
      </w:r>
    </w:p>
    <w:p w14:paraId="27664E2A" w14:textId="02617BAE" w:rsidR="00720155" w:rsidRPr="0015133F" w:rsidRDefault="150FC226" w:rsidP="308163AF">
      <w:pPr>
        <w:pStyle w:val="Heading2"/>
        <w:spacing w:after="240" w:line="260" w:lineRule="exact"/>
        <w:ind w:left="964" w:right="113" w:hanging="851"/>
        <w:rPr>
          <w:rFonts w:eastAsia="Verdana"/>
          <w:sz w:val="18"/>
          <w:szCs w:val="18"/>
        </w:rPr>
      </w:pPr>
      <w:r w:rsidRPr="308163AF">
        <w:rPr>
          <w:rFonts w:eastAsia="Verdana"/>
          <w:sz w:val="18"/>
          <w:szCs w:val="18"/>
        </w:rPr>
        <w:t xml:space="preserve">Fratrædelsesaftalen er Selskabets tilbud til Medarbejderen om fratrædelse på de vilkår, der er beskrevet ovenfor. </w:t>
      </w:r>
      <w:proofErr w:type="gramStart"/>
      <w:r w:rsidRPr="308163AF">
        <w:rPr>
          <w:rFonts w:eastAsia="Verdana"/>
          <w:sz w:val="18"/>
          <w:szCs w:val="18"/>
        </w:rPr>
        <w:t>Såfremt</w:t>
      </w:r>
      <w:proofErr w:type="gramEnd"/>
      <w:r w:rsidRPr="308163AF">
        <w:rPr>
          <w:rFonts w:eastAsia="Verdana"/>
          <w:sz w:val="18"/>
          <w:szCs w:val="18"/>
        </w:rPr>
        <w:t xml:space="preserve"> Fratrædelsesaftalen ikke er underskrevet af Medarbejderen senest den</w:t>
      </w:r>
      <w:r w:rsidR="2D2107CD" w:rsidRPr="308163AF">
        <w:rPr>
          <w:rFonts w:eastAsia="Verdana"/>
          <w:sz w:val="18"/>
          <w:szCs w:val="18"/>
        </w:rPr>
        <w:t xml:space="preserve"> </w:t>
      </w:r>
      <w:proofErr w:type="gramStart"/>
      <w:r w:rsidR="00540AF1" w:rsidRPr="00540AF1">
        <w:rPr>
          <w:rFonts w:eastAsia="Verdana"/>
          <w:sz w:val="18"/>
          <w:szCs w:val="18"/>
        </w:rPr>
        <w:t xml:space="preserve">{{ </w:t>
      </w:r>
      <w:proofErr w:type="spellStart"/>
      <w:r w:rsidR="00540AF1" w:rsidRPr="00540AF1">
        <w:rPr>
          <w:rFonts w:eastAsia="Verdana"/>
          <w:sz w:val="18"/>
          <w:szCs w:val="18"/>
        </w:rPr>
        <w:t>SignatureDeadline</w:t>
      </w:r>
      <w:proofErr w:type="spellEnd"/>
      <w:proofErr w:type="gramEnd"/>
      <w:r w:rsidR="00540AF1" w:rsidRPr="00540AF1">
        <w:rPr>
          <w:rFonts w:eastAsia="Verdana"/>
          <w:sz w:val="18"/>
          <w:szCs w:val="18"/>
        </w:rPr>
        <w:t xml:space="preserve"> }}</w:t>
      </w:r>
      <w:r w:rsidR="1834CE88" w:rsidRPr="308163AF">
        <w:rPr>
          <w:rFonts w:eastAsia="Verdana"/>
          <w:sz w:val="18"/>
          <w:szCs w:val="18"/>
        </w:rPr>
        <w:t xml:space="preserve"> kl. 15.00</w:t>
      </w:r>
      <w:r w:rsidRPr="308163AF">
        <w:rPr>
          <w:rFonts w:eastAsia="Verdana"/>
          <w:sz w:val="18"/>
          <w:szCs w:val="18"/>
        </w:rPr>
        <w:t xml:space="preserve">, bortfalder Fratrædelsesaftalen i sin helhed, og Medarbejderen er i stedet opsagt på de vilkår, der er fastlagt i opsigelsen dateret den </w:t>
      </w:r>
      <w:proofErr w:type="gramStart"/>
      <w:r w:rsidR="00540AF1" w:rsidRPr="00540AF1">
        <w:rPr>
          <w:rFonts w:eastAsia="Verdana"/>
          <w:sz w:val="18"/>
          <w:szCs w:val="18"/>
        </w:rPr>
        <w:t xml:space="preserve">{{ </w:t>
      </w:r>
      <w:proofErr w:type="spellStart"/>
      <w:r w:rsidR="00540AF1" w:rsidRPr="00540AF1">
        <w:rPr>
          <w:rFonts w:eastAsia="Verdana"/>
          <w:sz w:val="18"/>
          <w:szCs w:val="18"/>
        </w:rPr>
        <w:t>TerminationDate</w:t>
      </w:r>
      <w:proofErr w:type="spellEnd"/>
      <w:proofErr w:type="gramEnd"/>
      <w:r w:rsidR="00540AF1" w:rsidRPr="00540AF1">
        <w:rPr>
          <w:rFonts w:eastAsia="Verdana"/>
          <w:sz w:val="18"/>
          <w:szCs w:val="18"/>
        </w:rPr>
        <w:t xml:space="preserve"> }}</w:t>
      </w:r>
      <w:r w:rsidR="3A27454D" w:rsidRPr="308163AF">
        <w:rPr>
          <w:rFonts w:eastAsia="Verdana"/>
          <w:sz w:val="18"/>
          <w:szCs w:val="18"/>
        </w:rPr>
        <w:t xml:space="preserve"> samt de øvrige instruktioner, som Medarbejderen måtte modtage fra Selskabet.</w:t>
      </w:r>
    </w:p>
    <w:p w14:paraId="01AAF4D0" w14:textId="4DA7F221" w:rsidR="00037143" w:rsidRPr="0015133F" w:rsidRDefault="00037143" w:rsidP="2DC64534">
      <w:pPr>
        <w:pStyle w:val="Heading2"/>
        <w:numPr>
          <w:ilvl w:val="0"/>
          <w:numId w:val="0"/>
        </w:numPr>
        <w:spacing w:line="280" w:lineRule="exact"/>
        <w:ind w:left="1134"/>
        <w:rPr>
          <w:rFonts w:eastAsia="Verdana" w:cs="Verdana"/>
          <w:sz w:val="18"/>
          <w:szCs w:val="18"/>
        </w:rPr>
      </w:pPr>
    </w:p>
    <w:p w14:paraId="167E933A" w14:textId="77777777" w:rsidR="00A834F0" w:rsidRPr="0015133F" w:rsidRDefault="00A834F0" w:rsidP="2DC64534">
      <w:pPr>
        <w:pStyle w:val="Heading2"/>
        <w:numPr>
          <w:ilvl w:val="0"/>
          <w:numId w:val="0"/>
        </w:numPr>
        <w:spacing w:line="280" w:lineRule="exact"/>
        <w:rPr>
          <w:rFonts w:eastAsia="Verdana" w:cs="Verdana"/>
          <w:sz w:val="18"/>
          <w:szCs w:val="18"/>
        </w:rPr>
      </w:pPr>
    </w:p>
    <w:p w14:paraId="10E2CC60" w14:textId="77777777" w:rsidR="00D26458" w:rsidRPr="0015133F" w:rsidRDefault="00D26458" w:rsidP="2DC64534">
      <w:pPr>
        <w:spacing w:line="280" w:lineRule="exact"/>
        <w:rPr>
          <w:rFonts w:eastAsia="Verdana" w:cs="Verdana"/>
          <w:sz w:val="18"/>
          <w:szCs w:val="18"/>
        </w:rPr>
      </w:pPr>
    </w:p>
    <w:tbl>
      <w:tblPr>
        <w:tblW w:w="1051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90"/>
        <w:gridCol w:w="180"/>
        <w:gridCol w:w="5940"/>
      </w:tblGrid>
      <w:tr w:rsidR="001055B1" w:rsidRPr="0015133F" w14:paraId="3E4F3F4E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67C7411C" w14:textId="07230365" w:rsidR="001055B1" w:rsidRPr="0015133F" w:rsidRDefault="1834CE8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proofErr w:type="gramStart"/>
            <w:r w:rsidRPr="2DC64534">
              <w:rPr>
                <w:rFonts w:eastAsia="Verdana" w:cs="Verdana"/>
                <w:sz w:val="18"/>
                <w:szCs w:val="18"/>
              </w:rPr>
              <w:t>København</w:t>
            </w:r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,   </w:t>
            </w:r>
            <w:proofErr w:type="gramEnd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     </w:t>
            </w:r>
            <w:proofErr w:type="gramStart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</w:t>
            </w:r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SignatureMonth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 </w:t>
            </w:r>
            <w:proofErr w:type="gramStart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SignatureYear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219BEE3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10BD0400" w14:textId="075F788C" w:rsidR="001055B1" w:rsidRPr="0015133F" w:rsidRDefault="1834CE8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proofErr w:type="gramStart"/>
            <w:r w:rsidRPr="2DC64534">
              <w:rPr>
                <w:rFonts w:eastAsia="Verdana" w:cs="Verdana"/>
                <w:sz w:val="18"/>
                <w:szCs w:val="18"/>
              </w:rPr>
              <w:t>København</w:t>
            </w:r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,   </w:t>
            </w:r>
            <w:proofErr w:type="gramEnd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     </w:t>
            </w:r>
            <w:proofErr w:type="gramStart"/>
            <w:r w:rsidR="155762B3" w:rsidRPr="2DC64534">
              <w:rPr>
                <w:rFonts w:eastAsia="Verdana" w:cs="Verdana"/>
                <w:sz w:val="18"/>
                <w:szCs w:val="18"/>
              </w:rPr>
              <w:t xml:space="preserve">   </w:t>
            </w:r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SignatureMonth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 </w:t>
            </w:r>
            <w:proofErr w:type="gramStart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="007F1B5D" w:rsidRPr="007F1B5D">
              <w:rPr>
                <w:rFonts w:eastAsia="Verdana" w:cs="Verdana"/>
                <w:sz w:val="18"/>
                <w:szCs w:val="18"/>
              </w:rPr>
              <w:t>SignatureYear</w:t>
            </w:r>
            <w:proofErr w:type="spellEnd"/>
            <w:proofErr w:type="gramEnd"/>
            <w:r w:rsidR="007F1B5D"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</w:tr>
      <w:tr w:rsidR="001055B1" w:rsidRPr="0015133F" w14:paraId="7C02CA79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013C5BDF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039D26E6" w14:textId="50E6F556" w:rsidR="001055B1" w:rsidRPr="0015133F" w:rsidRDefault="383D91A4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0015133F">
              <w:rPr>
                <w:rFonts w:eastAsia="Verdana" w:cs="Verdana"/>
                <w:sz w:val="18"/>
                <w:szCs w:val="18"/>
              </w:rPr>
              <w:t>For</w:t>
            </w:r>
            <w:r w:rsidR="62FAA885">
              <w:rPr>
                <w:rFonts w:eastAsia="Verdana" w:cs="Verdana"/>
                <w:sz w:val="18"/>
                <w:szCs w:val="18"/>
              </w:rPr>
              <w:t xml:space="preserve"> </w:t>
            </w:r>
            <w:r w:rsidR="62FAA885" w:rsidRPr="00853A4E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{{</w:t>
            </w:r>
            <w:proofErr w:type="spellStart"/>
            <w:r w:rsidR="62FAA885" w:rsidRPr="00853A4E">
              <w:rPr>
                <w:rStyle w:val="spellingerror"/>
                <w:color w:val="000000"/>
                <w:sz w:val="18"/>
                <w:szCs w:val="18"/>
                <w:shd w:val="clear" w:color="auto" w:fill="FFFFFF"/>
              </w:rPr>
              <w:t>C_Name</w:t>
            </w:r>
            <w:proofErr w:type="spellEnd"/>
            <w:r w:rsidR="62FAA885" w:rsidRPr="00853A4E">
              <w:rPr>
                <w:rStyle w:val="normaltextrun"/>
                <w:color w:val="000000"/>
                <w:sz w:val="18"/>
                <w:szCs w:val="18"/>
                <w:shd w:val="clear" w:color="auto" w:fill="FFFFFF"/>
              </w:rPr>
              <w:t>}}</w:t>
            </w:r>
          </w:p>
          <w:p w14:paraId="3EE9F177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2FE13223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6D4D4360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481EB1D6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  <w:p w14:paraId="5C99313D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</w:tr>
      <w:tr w:rsidR="001055B1" w:rsidRPr="0015133F" w14:paraId="2A9EE6FF" w14:textId="77777777" w:rsidTr="2DC64534">
        <w:tc>
          <w:tcPr>
            <w:tcW w:w="4390" w:type="dxa"/>
            <w:tcBorders>
              <w:top w:val="nil"/>
              <w:left w:val="nil"/>
              <w:bottom w:val="nil"/>
              <w:right w:val="nil"/>
            </w:tcBorders>
          </w:tcPr>
          <w:p w14:paraId="121E7195" w14:textId="77777777" w:rsidR="001055B1" w:rsidRPr="0015133F" w:rsidRDefault="383D91A4" w:rsidP="2DC64534">
            <w:pPr>
              <w:spacing w:line="280" w:lineRule="exact"/>
              <w:rPr>
                <w:rFonts w:eastAsia="Verdana" w:cs="Verdana"/>
                <w:sz w:val="18"/>
                <w:szCs w:val="18"/>
                <w:lang w:val="en-GB"/>
              </w:rPr>
            </w:pPr>
            <w:r w:rsidRPr="2DC64534">
              <w:rPr>
                <w:rFonts w:eastAsia="Verdana" w:cs="Verdana"/>
                <w:sz w:val="18"/>
                <w:szCs w:val="18"/>
                <w:lang w:val="en-GB"/>
              </w:rPr>
              <w:t>_______________________________</w:t>
            </w:r>
          </w:p>
          <w:p w14:paraId="2B3C355E" w14:textId="77777777" w:rsidR="001055B1" w:rsidRDefault="007F1B5D" w:rsidP="2DC64534">
            <w:pPr>
              <w:spacing w:line="280" w:lineRule="exact"/>
              <w:ind w:left="567" w:hanging="567"/>
              <w:rPr>
                <w:rFonts w:eastAsia="Verdana" w:cs="Verdana"/>
                <w:sz w:val="18"/>
                <w:szCs w:val="18"/>
              </w:rPr>
            </w:pPr>
            <w:proofErr w:type="gramStart"/>
            <w:r w:rsidRPr="007F1B5D"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Pr="007F1B5D">
              <w:rPr>
                <w:rFonts w:eastAsia="Verdana" w:cs="Verdana"/>
                <w:sz w:val="18"/>
                <w:szCs w:val="18"/>
              </w:rPr>
              <w:t>RepName</w:t>
            </w:r>
            <w:proofErr w:type="spellEnd"/>
            <w:proofErr w:type="gramEnd"/>
            <w:r w:rsidRPr="007F1B5D">
              <w:rPr>
                <w:rFonts w:eastAsia="Verdana" w:cs="Verdana"/>
                <w:sz w:val="18"/>
                <w:szCs w:val="18"/>
              </w:rPr>
              <w:t xml:space="preserve"> }}</w:t>
            </w:r>
          </w:p>
          <w:p w14:paraId="2ABFE10E" w14:textId="272E6523" w:rsidR="001B3859" w:rsidRPr="0015133F" w:rsidRDefault="001B3859" w:rsidP="2DC64534">
            <w:pPr>
              <w:spacing w:line="280" w:lineRule="exact"/>
              <w:ind w:left="567" w:hanging="567"/>
              <w:rPr>
                <w:rFonts w:eastAsia="Verdana" w:cs="Verdana"/>
                <w:sz w:val="18"/>
                <w:szCs w:val="18"/>
              </w:rPr>
            </w:pPr>
            <w:proofErr w:type="gramStart"/>
            <w:r>
              <w:rPr>
                <w:rFonts w:eastAsia="Verdana" w:cs="Verdana"/>
                <w:sz w:val="18"/>
                <w:szCs w:val="18"/>
              </w:rPr>
              <w:t xml:space="preserve">{{ </w:t>
            </w:r>
            <w:proofErr w:type="spellStart"/>
            <w:r w:rsidRPr="001B3859">
              <w:rPr>
                <w:rFonts w:eastAsia="Verdana" w:cs="Verdana"/>
                <w:sz w:val="18"/>
                <w:szCs w:val="18"/>
              </w:rPr>
              <w:t>RepTitle</w:t>
            </w:r>
            <w:proofErr w:type="spellEnd"/>
            <w:proofErr w:type="gramEnd"/>
            <w:r>
              <w:rPr>
                <w:rFonts w:eastAsia="Verdana" w:cs="Verdana"/>
                <w:sz w:val="18"/>
                <w:szCs w:val="18"/>
              </w:rPr>
              <w:t xml:space="preserve"> }}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</w:tcPr>
          <w:p w14:paraId="1E299002" w14:textId="77777777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3B865FDD" w14:textId="77777777" w:rsidR="001055B1" w:rsidRPr="0015133F" w:rsidRDefault="229823F8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  <w:r w:rsidRPr="2DC64534">
              <w:rPr>
                <w:rFonts w:eastAsia="Verdana" w:cs="Verdana"/>
                <w:sz w:val="18"/>
                <w:szCs w:val="18"/>
              </w:rPr>
              <w:t>_________________________</w:t>
            </w:r>
          </w:p>
          <w:p w14:paraId="0FF62F17" w14:textId="76BC39F9" w:rsidR="001B3859" w:rsidRPr="001B3859" w:rsidRDefault="73DC3134" w:rsidP="001B3859">
            <w:pPr>
              <w:spacing w:line="280" w:lineRule="exact"/>
              <w:ind w:firstLine="142"/>
              <w:rPr>
                <w:color w:val="000000" w:themeColor="text1"/>
                <w:sz w:val="18"/>
                <w:szCs w:val="18"/>
              </w:rPr>
            </w:pPr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{{</w:t>
            </w:r>
            <w:proofErr w:type="spellStart"/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P_Name</w:t>
            </w:r>
            <w:proofErr w:type="spellEnd"/>
            <w:r w:rsidRPr="2DC64534">
              <w:rPr>
                <w:rStyle w:val="normaltextrun"/>
                <w:color w:val="000000" w:themeColor="text1"/>
                <w:sz w:val="18"/>
                <w:szCs w:val="18"/>
                <w:lang w:val="en-GB"/>
              </w:rPr>
              <w:t>}}</w:t>
            </w:r>
            <w:r w:rsidRPr="2DC64534">
              <w:rPr>
                <w:rStyle w:val="eop"/>
                <w:color w:val="000000" w:themeColor="text1"/>
                <w:sz w:val="18"/>
                <w:szCs w:val="18"/>
              </w:rPr>
              <w:t> </w:t>
            </w:r>
          </w:p>
          <w:p w14:paraId="1DC85CDA" w14:textId="603104E9" w:rsidR="001055B1" w:rsidRPr="0015133F" w:rsidRDefault="001055B1" w:rsidP="2DC64534">
            <w:pPr>
              <w:spacing w:line="280" w:lineRule="exact"/>
              <w:rPr>
                <w:rFonts w:eastAsia="Verdana" w:cs="Verdana"/>
                <w:sz w:val="18"/>
                <w:szCs w:val="18"/>
              </w:rPr>
            </w:pPr>
          </w:p>
        </w:tc>
      </w:tr>
    </w:tbl>
    <w:p w14:paraId="2D108946" w14:textId="77777777" w:rsidR="001055B1" w:rsidRPr="0015133F" w:rsidRDefault="001055B1" w:rsidP="2DC64534">
      <w:pPr>
        <w:pStyle w:val="BodyTextIndent2"/>
        <w:spacing w:line="280" w:lineRule="exact"/>
        <w:ind w:left="0" w:firstLine="0"/>
        <w:rPr>
          <w:rFonts w:ascii="Verdana" w:eastAsia="Verdana" w:hAnsi="Verdana" w:cs="Verdana"/>
          <w:sz w:val="18"/>
          <w:szCs w:val="18"/>
        </w:rPr>
      </w:pPr>
    </w:p>
    <w:p w14:paraId="6E6F0497" w14:textId="77777777" w:rsidR="005420B8" w:rsidRPr="0015133F" w:rsidRDefault="005420B8" w:rsidP="2DC64534">
      <w:pPr>
        <w:spacing w:line="280" w:lineRule="exact"/>
        <w:rPr>
          <w:rFonts w:eastAsia="Verdana" w:cs="Verdana"/>
          <w:sz w:val="18"/>
          <w:szCs w:val="18"/>
        </w:rPr>
      </w:pPr>
    </w:p>
    <w:sectPr w:rsidR="005420B8" w:rsidRPr="0015133F" w:rsidSect="002640D9">
      <w:headerReference w:type="even" r:id="rId11"/>
      <w:footerReference w:type="default" r:id="rId12"/>
      <w:footerReference w:type="first" r:id="rId13"/>
      <w:pgSz w:w="11906" w:h="16838" w:code="9"/>
      <w:pgMar w:top="1440" w:right="1080" w:bottom="1440" w:left="1080" w:header="709" w:footer="465" w:gutter="0"/>
      <w:paperSrc w:first="256" w:other="256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EBA68B" w14:textId="77777777" w:rsidR="0034534A" w:rsidRDefault="0034534A">
      <w:r>
        <w:separator/>
      </w:r>
    </w:p>
  </w:endnote>
  <w:endnote w:type="continuationSeparator" w:id="0">
    <w:p w14:paraId="333420AC" w14:textId="77777777" w:rsidR="0034534A" w:rsidRDefault="0034534A">
      <w:r>
        <w:continuationSeparator/>
      </w:r>
    </w:p>
  </w:endnote>
  <w:endnote w:type="continuationNotice" w:id="1">
    <w:p w14:paraId="4320E551" w14:textId="77777777" w:rsidR="0034534A" w:rsidRDefault="003453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DA20E" w14:textId="77777777" w:rsidR="00377705" w:rsidRPr="005420B8" w:rsidRDefault="00377705" w:rsidP="00932861">
    <w:pPr>
      <w:tabs>
        <w:tab w:val="right" w:pos="8732"/>
        <w:tab w:val="right" w:pos="8789"/>
      </w:tabs>
      <w:jc w:val="right"/>
      <w:rPr>
        <w:sz w:val="16"/>
        <w:szCs w:val="16"/>
      </w:rPr>
    </w:pP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PAGE </w:instrText>
    </w:r>
    <w:r>
      <w:rPr>
        <w:rStyle w:val="PageNumber"/>
        <w:sz w:val="16"/>
        <w:szCs w:val="16"/>
      </w:rPr>
      <w:fldChar w:fldCharType="separate"/>
    </w:r>
    <w:r w:rsidR="00720155">
      <w:rPr>
        <w:rStyle w:val="PageNumber"/>
        <w:noProof/>
        <w:sz w:val="16"/>
        <w:szCs w:val="16"/>
      </w:rPr>
      <w:t>4</w:t>
    </w:r>
    <w:r>
      <w:rPr>
        <w:rStyle w:val="PageNumber"/>
        <w:sz w:val="16"/>
        <w:szCs w:val="16"/>
      </w:rPr>
      <w:fldChar w:fldCharType="end"/>
    </w:r>
    <w:r w:rsidRPr="005420B8">
      <w:rPr>
        <w:rStyle w:val="PageNumber"/>
        <w:sz w:val="16"/>
        <w:szCs w:val="16"/>
      </w:rPr>
      <w:t>/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 xml:space="preserve"> NUMPAGES </w:instrText>
    </w:r>
    <w:r>
      <w:rPr>
        <w:rStyle w:val="PageNumber"/>
        <w:sz w:val="16"/>
        <w:szCs w:val="16"/>
      </w:rPr>
      <w:fldChar w:fldCharType="separate"/>
    </w:r>
    <w:r w:rsidR="00720155">
      <w:rPr>
        <w:rStyle w:val="PageNumber"/>
        <w:noProof/>
        <w:sz w:val="16"/>
        <w:szCs w:val="16"/>
      </w:rPr>
      <w:t>4</w:t>
    </w:r>
    <w:r>
      <w:rPr>
        <w:rStyle w:val="PageNumber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3BDA53" w14:textId="77777777" w:rsidR="00377705" w:rsidRDefault="00377705" w:rsidP="00231E00">
    <w:pPr>
      <w:pStyle w:val="Footer"/>
      <w:framePr w:wrap="around" w:vAnchor="text" w:hAnchor="margin" w:xAlign="right" w:y="1"/>
      <w:rPr>
        <w:rStyle w:val="PageNumber"/>
      </w:rPr>
    </w:pPr>
  </w:p>
  <w:p w14:paraId="0D33764D" w14:textId="1220EB24" w:rsidR="00377705" w:rsidRDefault="00377705" w:rsidP="005420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30AA7" w14:textId="77777777" w:rsidR="0034534A" w:rsidRDefault="0034534A">
      <w:r>
        <w:separator/>
      </w:r>
    </w:p>
  </w:footnote>
  <w:footnote w:type="continuationSeparator" w:id="0">
    <w:p w14:paraId="5AAF2980" w14:textId="77777777" w:rsidR="0034534A" w:rsidRDefault="0034534A">
      <w:r>
        <w:continuationSeparator/>
      </w:r>
    </w:p>
  </w:footnote>
  <w:footnote w:type="continuationNotice" w:id="1">
    <w:p w14:paraId="5481FFB7" w14:textId="77777777" w:rsidR="0034534A" w:rsidRDefault="003453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0BEDF" w14:textId="4069FAF6" w:rsidR="00B96266" w:rsidRDefault="00B96266">
    <w:pPr>
      <w:pStyle w:val="Header"/>
    </w:pPr>
    <w:r>
      <mc:AlternateContent>
        <mc:Choice Requires="wps">
          <w:drawing>
            <wp:anchor distT="0" distB="0" distL="0" distR="0" simplePos="0" relativeHeight="251659264" behindDoc="0" locked="0" layoutInCell="1" allowOverlap="1" wp14:anchorId="3CCD81A4" wp14:editId="4963C2F4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6510" b="9525"/>
              <wp:wrapSquare wrapText="bothSides"/>
              <wp:docPr id="2" name="Tekstfelt 2" descr="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F5AD28" w14:textId="1200ADB4" w:rsidR="00B96266" w:rsidRPr="00B96266" w:rsidRDefault="00B96266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B96266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CD81A4" id="_x0000_t202" coordsize="21600,21600" o:spt="202" path="m,l,21600r21600,l21600,xe">
              <v:stroke joinstyle="miter"/>
              <v:path gradientshapeok="t" o:connecttype="rect"/>
            </v:shapetype>
            <v:shape id="Tekstfelt 2" o:spid="_x0000_s1026" type="#_x0000_t202" alt="General" style="position:absolute;left:0;text-align:left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" filled="f" stroked="f">
              <v:textbox style="mso-fit-shape-to-text:t" inset="0,0,0,0">
                <w:txbxContent>
                  <w:p w14:paraId="5EF5AD28" w14:textId="1200ADB4" w:rsidR="00B96266" w:rsidRPr="00B96266" w:rsidRDefault="00B96266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B96266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General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310E4A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FFFFFFFB"/>
    <w:multiLevelType w:val="multilevel"/>
    <w:tmpl w:val="31DC3516"/>
    <w:lvl w:ilvl="0">
      <w:start w:val="1"/>
      <w:numFmt w:val="decimal"/>
      <w:pStyle w:val="Overskrift1Numre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pStyle w:val="Overskrift2Numre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pStyle w:val="Overskrift3Numre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2" w15:restartNumberingAfterBreak="0">
    <w:nsid w:val="0A1E643A"/>
    <w:multiLevelType w:val="multilevel"/>
    <w:tmpl w:val="D0D2B1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sz w:val="19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  <w:sz w:val="19"/>
      </w:rPr>
    </w:lvl>
    <w:lvl w:ilvl="4">
      <w:start w:val="1"/>
      <w:numFmt w:val="upperLetter"/>
      <w:lvlText w:val="(%5)"/>
      <w:lvlJc w:val="left"/>
      <w:pPr>
        <w:tabs>
          <w:tab w:val="num" w:pos="1276"/>
        </w:tabs>
        <w:ind w:left="1276" w:hanging="567"/>
      </w:pPr>
      <w:rPr>
        <w:rFonts w:hint="default"/>
        <w:i w:val="0"/>
      </w:rPr>
    </w:lvl>
    <w:lvl w:ilvl="5">
      <w:start w:val="1"/>
      <w:numFmt w:val="lowerLetter"/>
      <w:lvlText w:val="(%6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6">
      <w:start w:val="1"/>
      <w:numFmt w:val="decimal"/>
      <w:lvlRestart w:val="5"/>
      <w:lvlText w:val="(%7)"/>
      <w:lvlJc w:val="left"/>
      <w:pPr>
        <w:tabs>
          <w:tab w:val="num" w:pos="1276"/>
        </w:tabs>
        <w:ind w:left="1276" w:hanging="567"/>
      </w:pPr>
      <w:rPr>
        <w:rFonts w:hint="default"/>
        <w:sz w:val="19"/>
        <w:u w:val="none"/>
      </w:rPr>
    </w:lvl>
    <w:lvl w:ilvl="7">
      <w:start w:val="1"/>
      <w:numFmt w:val="decimal"/>
      <w:lvlRestart w:val="5"/>
      <w:lvlText w:val="%8.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8">
      <w:start w:val="1"/>
      <w:numFmt w:val="lowerRoman"/>
      <w:lvlRestart w:val="5"/>
      <w:lvlText w:val="(%9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</w:abstractNum>
  <w:abstractNum w:abstractNumId="3" w15:restartNumberingAfterBreak="0">
    <w:nsid w:val="0A7B372C"/>
    <w:multiLevelType w:val="multilevel"/>
    <w:tmpl w:val="D0D2B19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>
        <w:rFonts w:hint="default"/>
        <w:b/>
        <w:i w:val="0"/>
        <w:sz w:val="19"/>
      </w:rPr>
    </w:lvl>
    <w:lvl w:ilvl="1">
      <w:start w:val="1"/>
      <w:numFmt w:val="decimal"/>
      <w:lvlText w:val="%1.%2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  <w:b w:val="0"/>
        <w:i w:val="0"/>
        <w:sz w:val="19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  <w:sz w:val="19"/>
      </w:rPr>
    </w:lvl>
    <w:lvl w:ilvl="4">
      <w:start w:val="1"/>
      <w:numFmt w:val="upperLetter"/>
      <w:lvlText w:val="(%5)"/>
      <w:lvlJc w:val="left"/>
      <w:pPr>
        <w:tabs>
          <w:tab w:val="num" w:pos="1276"/>
        </w:tabs>
        <w:ind w:left="1276" w:hanging="567"/>
      </w:pPr>
      <w:rPr>
        <w:rFonts w:hint="default"/>
        <w:i w:val="0"/>
      </w:rPr>
    </w:lvl>
    <w:lvl w:ilvl="5">
      <w:start w:val="1"/>
      <w:numFmt w:val="lowerLetter"/>
      <w:lvlText w:val="(%6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6">
      <w:start w:val="1"/>
      <w:numFmt w:val="decimal"/>
      <w:lvlRestart w:val="5"/>
      <w:lvlText w:val="(%7)"/>
      <w:lvlJc w:val="left"/>
      <w:pPr>
        <w:tabs>
          <w:tab w:val="num" w:pos="1276"/>
        </w:tabs>
        <w:ind w:left="1276" w:hanging="567"/>
      </w:pPr>
      <w:rPr>
        <w:rFonts w:hint="default"/>
        <w:sz w:val="19"/>
        <w:u w:val="none"/>
      </w:rPr>
    </w:lvl>
    <w:lvl w:ilvl="7">
      <w:start w:val="1"/>
      <w:numFmt w:val="decimal"/>
      <w:lvlRestart w:val="5"/>
      <w:lvlText w:val="%8.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  <w:lvl w:ilvl="8">
      <w:start w:val="1"/>
      <w:numFmt w:val="lowerRoman"/>
      <w:lvlRestart w:val="5"/>
      <w:lvlText w:val="(%9)"/>
      <w:lvlJc w:val="left"/>
      <w:pPr>
        <w:tabs>
          <w:tab w:val="num" w:pos="1276"/>
        </w:tabs>
        <w:ind w:left="1276" w:hanging="567"/>
      </w:pPr>
      <w:rPr>
        <w:rFonts w:hint="default"/>
        <w:sz w:val="19"/>
      </w:rPr>
    </w:lvl>
  </w:abstractNum>
  <w:abstractNum w:abstractNumId="4" w15:restartNumberingAfterBreak="0">
    <w:nsid w:val="0DC96F0B"/>
    <w:multiLevelType w:val="multilevel"/>
    <w:tmpl w:val="EF7855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0E410011"/>
    <w:multiLevelType w:val="singleLevel"/>
    <w:tmpl w:val="D3CA9164"/>
    <w:lvl w:ilvl="0">
      <w:start w:val="1"/>
      <w:numFmt w:val="decimal"/>
      <w:pStyle w:val="OpstilmtalAlt4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6" w15:restartNumberingAfterBreak="0">
    <w:nsid w:val="17B77118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796B4E"/>
    <w:multiLevelType w:val="hybridMultilevel"/>
    <w:tmpl w:val="DC92802A"/>
    <w:lvl w:ilvl="0" w:tplc="D0DC4742">
      <w:start w:val="1"/>
      <w:numFmt w:val="decimal"/>
      <w:pStyle w:val="Talrkke2"/>
      <w:lvlText w:val="%1."/>
      <w:lvlJc w:val="left"/>
      <w:pPr>
        <w:tabs>
          <w:tab w:val="num" w:pos="9848"/>
        </w:tabs>
        <w:ind w:left="9848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tabs>
          <w:tab w:val="num" w:pos="10568"/>
        </w:tabs>
        <w:ind w:left="10568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11288"/>
        </w:tabs>
        <w:ind w:left="11288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12008"/>
        </w:tabs>
        <w:ind w:left="12008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12728"/>
        </w:tabs>
        <w:ind w:left="12728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13448"/>
        </w:tabs>
        <w:ind w:left="13448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14168"/>
        </w:tabs>
        <w:ind w:left="14168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14888"/>
        </w:tabs>
        <w:ind w:left="14888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15608"/>
        </w:tabs>
        <w:ind w:left="15608" w:hanging="180"/>
      </w:pPr>
    </w:lvl>
  </w:abstractNum>
  <w:abstractNum w:abstractNumId="8" w15:restartNumberingAfterBreak="0">
    <w:nsid w:val="27A78E35"/>
    <w:multiLevelType w:val="multilevel"/>
    <w:tmpl w:val="98BABC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E147403"/>
    <w:multiLevelType w:val="multilevel"/>
    <w:tmpl w:val="4E3491D6"/>
    <w:lvl w:ilvl="0">
      <w:start w:val="1"/>
      <w:numFmt w:val="decimal"/>
      <w:pStyle w:val="Overskrift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1451413"/>
    <w:multiLevelType w:val="multilevel"/>
    <w:tmpl w:val="CD2CBFA6"/>
    <w:lvl w:ilvl="0">
      <w:start w:val="1"/>
      <w:numFmt w:val="decimal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pStyle w:val="Overskrift4Numre"/>
      <w:lvlText w:val="%1.%2.%3.%4"/>
      <w:lvlJc w:val="left"/>
      <w:pPr>
        <w:tabs>
          <w:tab w:val="num" w:pos="1854"/>
        </w:tabs>
        <w:ind w:left="1701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42"/>
        </w:tabs>
        <w:ind w:left="214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86"/>
        </w:tabs>
        <w:ind w:left="228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430"/>
        </w:tabs>
        <w:ind w:left="243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718"/>
        </w:tabs>
        <w:ind w:left="2718" w:hanging="1584"/>
      </w:pPr>
      <w:rPr>
        <w:rFonts w:hint="default"/>
      </w:rPr>
    </w:lvl>
  </w:abstractNum>
  <w:abstractNum w:abstractNumId="11" w15:restartNumberingAfterBreak="0">
    <w:nsid w:val="582D7D65"/>
    <w:multiLevelType w:val="multilevel"/>
    <w:tmpl w:val="53B6BCC4"/>
    <w:lvl w:ilvl="0">
      <w:start w:val="1"/>
      <w:numFmt w:val="lowerLetter"/>
      <w:pStyle w:val="OpstilmbogstavAlt2"/>
      <w:lvlText w:val="%1)"/>
      <w:lvlJc w:val="left"/>
      <w:pPr>
        <w:tabs>
          <w:tab w:val="num" w:pos="567"/>
        </w:tabs>
        <w:ind w:left="567" w:hanging="567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5DF84A3D"/>
    <w:multiLevelType w:val="multilevel"/>
    <w:tmpl w:val="C7BE3B32"/>
    <w:lvl w:ilvl="0">
      <w:start w:val="1"/>
      <w:numFmt w:val="decimal"/>
      <w:pStyle w:val="OpstilflereniveauerAlt5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567"/>
      </w:p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1843" w:hanging="992"/>
      </w:pPr>
    </w:lvl>
    <w:lvl w:ilvl="4">
      <w:start w:val="1"/>
      <w:numFmt w:val="decimal"/>
      <w:lvlText w:val="%1.%2.%3.%4.%5."/>
      <w:lvlJc w:val="left"/>
      <w:pPr>
        <w:tabs>
          <w:tab w:val="num" w:pos="2693"/>
        </w:tabs>
        <w:ind w:left="2693" w:hanging="1134"/>
      </w:pPr>
    </w:lvl>
    <w:lvl w:ilvl="5">
      <w:start w:val="1"/>
      <w:numFmt w:val="decimal"/>
      <w:lvlText w:val="%1.%2.%3.%4.%5.%6."/>
      <w:lvlJc w:val="left"/>
      <w:pPr>
        <w:tabs>
          <w:tab w:val="num" w:pos="3686"/>
        </w:tabs>
        <w:ind w:left="3686" w:hanging="1276"/>
      </w:pPr>
    </w:lvl>
    <w:lvl w:ilvl="6">
      <w:start w:val="1"/>
      <w:numFmt w:val="decimal"/>
      <w:lvlText w:val="%1.%2.%3.%4.%5.%6.%7."/>
      <w:lvlJc w:val="left"/>
      <w:pPr>
        <w:tabs>
          <w:tab w:val="num" w:pos="4961"/>
        </w:tabs>
        <w:ind w:left="4961" w:hanging="1559"/>
      </w:pPr>
    </w:lvl>
    <w:lvl w:ilvl="7">
      <w:start w:val="1"/>
      <w:numFmt w:val="decimal"/>
      <w:lvlText w:val="%1.%2.%3.%4.%5.%6.%7.%8."/>
      <w:lvlJc w:val="left"/>
      <w:pPr>
        <w:tabs>
          <w:tab w:val="num" w:pos="6379"/>
        </w:tabs>
        <w:ind w:left="6379" w:hanging="1701"/>
      </w:pPr>
    </w:lvl>
    <w:lvl w:ilvl="8">
      <w:start w:val="1"/>
      <w:numFmt w:val="decimal"/>
      <w:lvlText w:val="%1.%2.%3.%4.%5.%6.%7.%8.%9."/>
      <w:lvlJc w:val="left"/>
      <w:pPr>
        <w:tabs>
          <w:tab w:val="num" w:pos="7938"/>
        </w:tabs>
        <w:ind w:left="7938" w:hanging="1843"/>
      </w:pPr>
    </w:lvl>
  </w:abstractNum>
  <w:abstractNum w:abstractNumId="13" w15:restartNumberingAfterBreak="0">
    <w:nsid w:val="60BC4E62"/>
    <w:multiLevelType w:val="multilevel"/>
    <w:tmpl w:val="040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C5A7F50"/>
    <w:multiLevelType w:val="multilevel"/>
    <w:tmpl w:val="040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7283A7B7"/>
    <w:multiLevelType w:val="hybridMultilevel"/>
    <w:tmpl w:val="C2969A42"/>
    <w:lvl w:ilvl="0" w:tplc="66C05096">
      <w:start w:val="1"/>
      <w:numFmt w:val="upperRoman"/>
      <w:lvlText w:val="%1."/>
      <w:lvlJc w:val="right"/>
      <w:pPr>
        <w:ind w:left="720" w:hanging="360"/>
      </w:pPr>
    </w:lvl>
    <w:lvl w:ilvl="1" w:tplc="F9BC6A5E">
      <w:start w:val="1"/>
      <w:numFmt w:val="lowerLetter"/>
      <w:lvlText w:val="%2."/>
      <w:lvlJc w:val="left"/>
      <w:pPr>
        <w:ind w:left="1440" w:hanging="360"/>
      </w:pPr>
    </w:lvl>
    <w:lvl w:ilvl="2" w:tplc="07F0D652">
      <w:start w:val="1"/>
      <w:numFmt w:val="lowerRoman"/>
      <w:lvlText w:val="%3."/>
      <w:lvlJc w:val="right"/>
      <w:pPr>
        <w:ind w:left="2160" w:hanging="180"/>
      </w:pPr>
    </w:lvl>
    <w:lvl w:ilvl="3" w:tplc="990287FE">
      <w:start w:val="1"/>
      <w:numFmt w:val="decimal"/>
      <w:lvlText w:val="%4."/>
      <w:lvlJc w:val="left"/>
      <w:pPr>
        <w:ind w:left="2880" w:hanging="360"/>
      </w:pPr>
    </w:lvl>
    <w:lvl w:ilvl="4" w:tplc="7C123110">
      <w:start w:val="1"/>
      <w:numFmt w:val="lowerLetter"/>
      <w:lvlText w:val="%5."/>
      <w:lvlJc w:val="left"/>
      <w:pPr>
        <w:ind w:left="3600" w:hanging="360"/>
      </w:pPr>
    </w:lvl>
    <w:lvl w:ilvl="5" w:tplc="9432B4FA">
      <w:start w:val="1"/>
      <w:numFmt w:val="lowerRoman"/>
      <w:lvlText w:val="%6."/>
      <w:lvlJc w:val="right"/>
      <w:pPr>
        <w:ind w:left="4320" w:hanging="180"/>
      </w:pPr>
    </w:lvl>
    <w:lvl w:ilvl="6" w:tplc="52BED312">
      <w:start w:val="1"/>
      <w:numFmt w:val="decimal"/>
      <w:lvlText w:val="%7."/>
      <w:lvlJc w:val="left"/>
      <w:pPr>
        <w:ind w:left="5040" w:hanging="360"/>
      </w:pPr>
    </w:lvl>
    <w:lvl w:ilvl="7" w:tplc="FF2CCEA8">
      <w:start w:val="1"/>
      <w:numFmt w:val="lowerLetter"/>
      <w:lvlText w:val="%8."/>
      <w:lvlJc w:val="left"/>
      <w:pPr>
        <w:ind w:left="5760" w:hanging="360"/>
      </w:pPr>
    </w:lvl>
    <w:lvl w:ilvl="8" w:tplc="9EAE159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C95E48"/>
    <w:multiLevelType w:val="multilevel"/>
    <w:tmpl w:val="BB12187E"/>
    <w:lvl w:ilvl="0">
      <w:start w:val="1"/>
      <w:numFmt w:val="bullet"/>
      <w:pStyle w:val="opstilmpindAlt3"/>
      <w:lvlText w:val="–"/>
      <w:lvlJc w:val="left"/>
      <w:pPr>
        <w:tabs>
          <w:tab w:val="num" w:pos="1871"/>
        </w:tabs>
        <w:ind w:left="1871" w:hanging="567"/>
      </w:pPr>
      <w:rPr>
        <w:rFonts w:ascii="Times New Roman" w:hAnsi="Times New Roman" w:cs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DEA605A"/>
    <w:multiLevelType w:val="multilevel"/>
    <w:tmpl w:val="01C687F6"/>
    <w:lvl w:ilvl="0">
      <w:start w:val="1"/>
      <w:numFmt w:val="decimal"/>
      <w:pStyle w:val="opstilmatAlt1"/>
      <w:lvlText w:val="%1."/>
      <w:lvlJc w:val="left"/>
      <w:pPr>
        <w:tabs>
          <w:tab w:val="num" w:pos="567"/>
        </w:tabs>
        <w:ind w:left="567" w:firstLine="0"/>
      </w:pPr>
      <w:rPr>
        <w:b w:val="0"/>
        <w:i w:val="0"/>
        <w:sz w:val="20"/>
      </w:rPr>
    </w:lvl>
    <w:lvl w:ilvl="1">
      <w:start w:val="1"/>
      <w:numFmt w:val="decimal"/>
      <w:pStyle w:val="Tekst1justeretautonum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18" w15:restartNumberingAfterBreak="0">
    <w:nsid w:val="7FF527BD"/>
    <w:multiLevelType w:val="multilevel"/>
    <w:tmpl w:val="11A41366"/>
    <w:lvl w:ilvl="0">
      <w:start w:val="1"/>
      <w:numFmt w:val="decimal"/>
      <w:lvlText w:val="%1."/>
      <w:lvlJc w:val="left"/>
      <w:pPr>
        <w:tabs>
          <w:tab w:val="num" w:pos="992"/>
        </w:tabs>
        <w:ind w:left="425" w:firstLine="0"/>
      </w:pPr>
      <w:rPr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1843"/>
        </w:tabs>
        <w:ind w:left="284" w:firstLine="0"/>
      </w:pPr>
      <w:rPr>
        <w:sz w:val="18"/>
        <w:szCs w:val="18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284" w:firstLine="0"/>
      </w:pPr>
    </w:lvl>
    <w:lvl w:ilvl="3">
      <w:start w:val="1"/>
      <w:numFmt w:val="decimal"/>
      <w:lvlText w:val="%1.%2.%3.%4."/>
      <w:lvlJc w:val="left"/>
      <w:pPr>
        <w:tabs>
          <w:tab w:val="num" w:pos="1843"/>
        </w:tabs>
        <w:ind w:left="284" w:firstLine="0"/>
      </w:pPr>
      <w:rPr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843"/>
        </w:tabs>
        <w:ind w:left="284" w:firstLine="0"/>
      </w:pPr>
    </w:lvl>
    <w:lvl w:ilvl="5">
      <w:start w:val="1"/>
      <w:numFmt w:val="decimal"/>
      <w:lvlText w:val="%1.%2.%3.%4.%5.%6."/>
      <w:lvlJc w:val="left"/>
      <w:pPr>
        <w:tabs>
          <w:tab w:val="num" w:pos="1843"/>
        </w:tabs>
        <w:ind w:left="284" w:firstLine="0"/>
      </w:pPr>
    </w:lvl>
    <w:lvl w:ilvl="6">
      <w:start w:val="1"/>
      <w:numFmt w:val="decimal"/>
      <w:lvlText w:val="%1.%2.%3.%4.%5.%6.%7."/>
      <w:lvlJc w:val="left"/>
      <w:pPr>
        <w:tabs>
          <w:tab w:val="num" w:pos="1843"/>
        </w:tabs>
        <w:ind w:left="284" w:firstLine="0"/>
      </w:pPr>
    </w:lvl>
    <w:lvl w:ilvl="7">
      <w:start w:val="1"/>
      <w:numFmt w:val="decimal"/>
      <w:lvlText w:val="%1.%2.%3.%4.%5.%6.%7.%8."/>
      <w:lvlJc w:val="left"/>
      <w:pPr>
        <w:tabs>
          <w:tab w:val="num" w:pos="1843"/>
        </w:tabs>
        <w:ind w:left="284" w:firstLine="0"/>
      </w:pPr>
    </w:lvl>
    <w:lvl w:ilvl="8">
      <w:start w:val="1"/>
      <w:numFmt w:val="decimal"/>
      <w:lvlText w:val="%1.%2.%3.%4.%5.%6.%7.%8.%9."/>
      <w:lvlJc w:val="left"/>
      <w:pPr>
        <w:tabs>
          <w:tab w:val="num" w:pos="1843"/>
        </w:tabs>
        <w:ind w:left="284" w:firstLine="0"/>
      </w:pPr>
    </w:lvl>
  </w:abstractNum>
  <w:num w:numId="1" w16cid:durableId="399251701">
    <w:abstractNumId w:val="4"/>
  </w:num>
  <w:num w:numId="2" w16cid:durableId="1238174528">
    <w:abstractNumId w:val="15"/>
  </w:num>
  <w:num w:numId="3" w16cid:durableId="2104763901">
    <w:abstractNumId w:val="8"/>
  </w:num>
  <w:num w:numId="4" w16cid:durableId="2073190101">
    <w:abstractNumId w:val="17"/>
  </w:num>
  <w:num w:numId="5" w16cid:durableId="2042432252">
    <w:abstractNumId w:val="11"/>
  </w:num>
  <w:num w:numId="6" w16cid:durableId="1776827562">
    <w:abstractNumId w:val="5"/>
  </w:num>
  <w:num w:numId="7" w16cid:durableId="1869104937">
    <w:abstractNumId w:val="16"/>
  </w:num>
  <w:num w:numId="8" w16cid:durableId="358287874">
    <w:abstractNumId w:val="12"/>
  </w:num>
  <w:num w:numId="9" w16cid:durableId="622225357">
    <w:abstractNumId w:val="1"/>
  </w:num>
  <w:num w:numId="10" w16cid:durableId="1769158522">
    <w:abstractNumId w:val="9"/>
  </w:num>
  <w:num w:numId="11" w16cid:durableId="878129277">
    <w:abstractNumId w:val="10"/>
  </w:num>
  <w:num w:numId="12" w16cid:durableId="1749691632">
    <w:abstractNumId w:val="18"/>
  </w:num>
  <w:num w:numId="13" w16cid:durableId="1069501154">
    <w:abstractNumId w:val="7"/>
  </w:num>
  <w:num w:numId="14" w16cid:durableId="2090151747">
    <w:abstractNumId w:val="0"/>
  </w:num>
  <w:num w:numId="15" w16cid:durableId="1366523622">
    <w:abstractNumId w:val="2"/>
  </w:num>
  <w:num w:numId="16" w16cid:durableId="1586836832">
    <w:abstractNumId w:val="3"/>
  </w:num>
  <w:num w:numId="17" w16cid:durableId="1879970555">
    <w:abstractNumId w:val="17"/>
  </w:num>
  <w:num w:numId="18" w16cid:durableId="824856326">
    <w:abstractNumId w:val="17"/>
  </w:num>
  <w:num w:numId="19" w16cid:durableId="1230077894">
    <w:abstractNumId w:val="17"/>
  </w:num>
  <w:num w:numId="20" w16cid:durableId="649482877">
    <w:abstractNumId w:val="18"/>
  </w:num>
  <w:num w:numId="21" w16cid:durableId="344330756">
    <w:abstractNumId w:val="17"/>
  </w:num>
  <w:num w:numId="22" w16cid:durableId="1889678324">
    <w:abstractNumId w:val="18"/>
  </w:num>
  <w:num w:numId="23" w16cid:durableId="1000234990">
    <w:abstractNumId w:val="14"/>
  </w:num>
  <w:num w:numId="24" w16cid:durableId="1034967236">
    <w:abstractNumId w:val="6"/>
  </w:num>
  <w:num w:numId="25" w16cid:durableId="93283493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142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6F9D"/>
    <w:rsid w:val="0000084D"/>
    <w:rsid w:val="00014B7C"/>
    <w:rsid w:val="00015C4F"/>
    <w:rsid w:val="00032206"/>
    <w:rsid w:val="00035A0A"/>
    <w:rsid w:val="00037143"/>
    <w:rsid w:val="00055E38"/>
    <w:rsid w:val="00075826"/>
    <w:rsid w:val="000759DF"/>
    <w:rsid w:val="000C713C"/>
    <w:rsid w:val="000D6DB7"/>
    <w:rsid w:val="000F0036"/>
    <w:rsid w:val="000F52A1"/>
    <w:rsid w:val="001055B1"/>
    <w:rsid w:val="00123CF1"/>
    <w:rsid w:val="00125B66"/>
    <w:rsid w:val="00126596"/>
    <w:rsid w:val="0013094B"/>
    <w:rsid w:val="00133D58"/>
    <w:rsid w:val="00144B40"/>
    <w:rsid w:val="0015133F"/>
    <w:rsid w:val="001603C2"/>
    <w:rsid w:val="00176C84"/>
    <w:rsid w:val="001778C7"/>
    <w:rsid w:val="00196723"/>
    <w:rsid w:val="001A5BA9"/>
    <w:rsid w:val="001B3859"/>
    <w:rsid w:val="001B7F88"/>
    <w:rsid w:val="001C0F81"/>
    <w:rsid w:val="001C248A"/>
    <w:rsid w:val="001C5D0F"/>
    <w:rsid w:val="001D3C5D"/>
    <w:rsid w:val="001D4820"/>
    <w:rsid w:val="001F327E"/>
    <w:rsid w:val="0021500A"/>
    <w:rsid w:val="00216181"/>
    <w:rsid w:val="002171C0"/>
    <w:rsid w:val="002214D6"/>
    <w:rsid w:val="00231E00"/>
    <w:rsid w:val="00256FED"/>
    <w:rsid w:val="00257713"/>
    <w:rsid w:val="00263FF1"/>
    <w:rsid w:val="002640D9"/>
    <w:rsid w:val="002763F1"/>
    <w:rsid w:val="0028005D"/>
    <w:rsid w:val="00280A8F"/>
    <w:rsid w:val="0028280A"/>
    <w:rsid w:val="002928EF"/>
    <w:rsid w:val="00293A41"/>
    <w:rsid w:val="002C07F3"/>
    <w:rsid w:val="002C3FF0"/>
    <w:rsid w:val="002C4FAE"/>
    <w:rsid w:val="002C6A38"/>
    <w:rsid w:val="002E0FF7"/>
    <w:rsid w:val="002F1E26"/>
    <w:rsid w:val="002F3AC6"/>
    <w:rsid w:val="00337003"/>
    <w:rsid w:val="0034534A"/>
    <w:rsid w:val="00355B56"/>
    <w:rsid w:val="003623AF"/>
    <w:rsid w:val="003623FB"/>
    <w:rsid w:val="00374B6B"/>
    <w:rsid w:val="00377705"/>
    <w:rsid w:val="00381191"/>
    <w:rsid w:val="00381998"/>
    <w:rsid w:val="00386507"/>
    <w:rsid w:val="003876A6"/>
    <w:rsid w:val="00394DE0"/>
    <w:rsid w:val="003A44B6"/>
    <w:rsid w:val="003A7AAC"/>
    <w:rsid w:val="003C1721"/>
    <w:rsid w:val="003C251B"/>
    <w:rsid w:val="003C74CA"/>
    <w:rsid w:val="003D02AC"/>
    <w:rsid w:val="003D35F9"/>
    <w:rsid w:val="003D77B6"/>
    <w:rsid w:val="003E0496"/>
    <w:rsid w:val="003E1CF5"/>
    <w:rsid w:val="003E2B19"/>
    <w:rsid w:val="003E4884"/>
    <w:rsid w:val="003E490D"/>
    <w:rsid w:val="003F1A33"/>
    <w:rsid w:val="003F3D20"/>
    <w:rsid w:val="0040160C"/>
    <w:rsid w:val="00405EEA"/>
    <w:rsid w:val="004108F2"/>
    <w:rsid w:val="004140D3"/>
    <w:rsid w:val="00420D71"/>
    <w:rsid w:val="00477949"/>
    <w:rsid w:val="00487562"/>
    <w:rsid w:val="004955F4"/>
    <w:rsid w:val="004A3C98"/>
    <w:rsid w:val="004A4E02"/>
    <w:rsid w:val="004B0AE0"/>
    <w:rsid w:val="004C3B11"/>
    <w:rsid w:val="004C42A5"/>
    <w:rsid w:val="004C6664"/>
    <w:rsid w:val="004D31C4"/>
    <w:rsid w:val="004E205E"/>
    <w:rsid w:val="004E5B90"/>
    <w:rsid w:val="004E7932"/>
    <w:rsid w:val="004F241B"/>
    <w:rsid w:val="00521F84"/>
    <w:rsid w:val="005256A6"/>
    <w:rsid w:val="00526481"/>
    <w:rsid w:val="0054065C"/>
    <w:rsid w:val="00540AF1"/>
    <w:rsid w:val="005420B8"/>
    <w:rsid w:val="00563D98"/>
    <w:rsid w:val="005700F4"/>
    <w:rsid w:val="005741CC"/>
    <w:rsid w:val="00577389"/>
    <w:rsid w:val="00582F4F"/>
    <w:rsid w:val="005A0024"/>
    <w:rsid w:val="005A5AB5"/>
    <w:rsid w:val="005B0809"/>
    <w:rsid w:val="005B6539"/>
    <w:rsid w:val="005C2D90"/>
    <w:rsid w:val="005D0946"/>
    <w:rsid w:val="005D2050"/>
    <w:rsid w:val="005F1A2B"/>
    <w:rsid w:val="00612741"/>
    <w:rsid w:val="00633513"/>
    <w:rsid w:val="006431B6"/>
    <w:rsid w:val="0064343B"/>
    <w:rsid w:val="00645802"/>
    <w:rsid w:val="00652997"/>
    <w:rsid w:val="00661CEB"/>
    <w:rsid w:val="00682B51"/>
    <w:rsid w:val="00687C38"/>
    <w:rsid w:val="006A7844"/>
    <w:rsid w:val="006C1B93"/>
    <w:rsid w:val="006C54B2"/>
    <w:rsid w:val="006CD1C6"/>
    <w:rsid w:val="006D5F51"/>
    <w:rsid w:val="006E650A"/>
    <w:rsid w:val="006E6CF3"/>
    <w:rsid w:val="006E78D2"/>
    <w:rsid w:val="006F1E73"/>
    <w:rsid w:val="006F3DDD"/>
    <w:rsid w:val="006F7D34"/>
    <w:rsid w:val="007175C0"/>
    <w:rsid w:val="00717688"/>
    <w:rsid w:val="00720155"/>
    <w:rsid w:val="00732D98"/>
    <w:rsid w:val="00735BFA"/>
    <w:rsid w:val="00741A3E"/>
    <w:rsid w:val="0075317C"/>
    <w:rsid w:val="0077220C"/>
    <w:rsid w:val="007751EC"/>
    <w:rsid w:val="007B06D3"/>
    <w:rsid w:val="007C18AC"/>
    <w:rsid w:val="007D55DD"/>
    <w:rsid w:val="007E6C6C"/>
    <w:rsid w:val="007F1B5D"/>
    <w:rsid w:val="008061AF"/>
    <w:rsid w:val="00814520"/>
    <w:rsid w:val="00825DBD"/>
    <w:rsid w:val="008378C6"/>
    <w:rsid w:val="00846BF1"/>
    <w:rsid w:val="0085040A"/>
    <w:rsid w:val="00853A4E"/>
    <w:rsid w:val="00870282"/>
    <w:rsid w:val="00871DCF"/>
    <w:rsid w:val="008743E4"/>
    <w:rsid w:val="00875356"/>
    <w:rsid w:val="008812C1"/>
    <w:rsid w:val="008864AE"/>
    <w:rsid w:val="008940D1"/>
    <w:rsid w:val="0089511A"/>
    <w:rsid w:val="008A10DA"/>
    <w:rsid w:val="008A14AF"/>
    <w:rsid w:val="008A1904"/>
    <w:rsid w:val="008A2FF1"/>
    <w:rsid w:val="008A68EB"/>
    <w:rsid w:val="008B1B5F"/>
    <w:rsid w:val="008D4F6C"/>
    <w:rsid w:val="008D5D81"/>
    <w:rsid w:val="00901590"/>
    <w:rsid w:val="00932861"/>
    <w:rsid w:val="009439A8"/>
    <w:rsid w:val="00955D4E"/>
    <w:rsid w:val="009604C5"/>
    <w:rsid w:val="00976FB8"/>
    <w:rsid w:val="00982A29"/>
    <w:rsid w:val="0098303F"/>
    <w:rsid w:val="00983343"/>
    <w:rsid w:val="009861E8"/>
    <w:rsid w:val="009A4D07"/>
    <w:rsid w:val="009A7496"/>
    <w:rsid w:val="009B23A6"/>
    <w:rsid w:val="009B72E0"/>
    <w:rsid w:val="009C0B00"/>
    <w:rsid w:val="009D5D9B"/>
    <w:rsid w:val="009D731B"/>
    <w:rsid w:val="009D7756"/>
    <w:rsid w:val="009D7B1F"/>
    <w:rsid w:val="009F5CC1"/>
    <w:rsid w:val="00A143A1"/>
    <w:rsid w:val="00A16261"/>
    <w:rsid w:val="00A16F9D"/>
    <w:rsid w:val="00A217DA"/>
    <w:rsid w:val="00A31B7F"/>
    <w:rsid w:val="00A332D9"/>
    <w:rsid w:val="00A3569E"/>
    <w:rsid w:val="00A4071E"/>
    <w:rsid w:val="00A63F22"/>
    <w:rsid w:val="00A6436B"/>
    <w:rsid w:val="00A67B0B"/>
    <w:rsid w:val="00A736B0"/>
    <w:rsid w:val="00A757C5"/>
    <w:rsid w:val="00A7734F"/>
    <w:rsid w:val="00A834F0"/>
    <w:rsid w:val="00A84A88"/>
    <w:rsid w:val="00A91052"/>
    <w:rsid w:val="00A932C7"/>
    <w:rsid w:val="00AA420A"/>
    <w:rsid w:val="00AA7E56"/>
    <w:rsid w:val="00AB5673"/>
    <w:rsid w:val="00AB5EEB"/>
    <w:rsid w:val="00AB6812"/>
    <w:rsid w:val="00AB6B4A"/>
    <w:rsid w:val="00AC60AF"/>
    <w:rsid w:val="00AE6838"/>
    <w:rsid w:val="00AF1F18"/>
    <w:rsid w:val="00B11D04"/>
    <w:rsid w:val="00B2545C"/>
    <w:rsid w:val="00B34C70"/>
    <w:rsid w:val="00B452C4"/>
    <w:rsid w:val="00B514F7"/>
    <w:rsid w:val="00B54C21"/>
    <w:rsid w:val="00B66942"/>
    <w:rsid w:val="00B7598E"/>
    <w:rsid w:val="00B812BE"/>
    <w:rsid w:val="00B9052D"/>
    <w:rsid w:val="00B96266"/>
    <w:rsid w:val="00BA6FD7"/>
    <w:rsid w:val="00BC7F46"/>
    <w:rsid w:val="00BD366F"/>
    <w:rsid w:val="00BD42BA"/>
    <w:rsid w:val="00BE61F3"/>
    <w:rsid w:val="00BE79CE"/>
    <w:rsid w:val="00C17B62"/>
    <w:rsid w:val="00C17E2C"/>
    <w:rsid w:val="00C42C87"/>
    <w:rsid w:val="00C523AC"/>
    <w:rsid w:val="00C71FD8"/>
    <w:rsid w:val="00C8694A"/>
    <w:rsid w:val="00C96015"/>
    <w:rsid w:val="00CA109E"/>
    <w:rsid w:val="00CA720F"/>
    <w:rsid w:val="00CB6B30"/>
    <w:rsid w:val="00CC1FB9"/>
    <w:rsid w:val="00CC6F92"/>
    <w:rsid w:val="00CD3FFE"/>
    <w:rsid w:val="00CE68ED"/>
    <w:rsid w:val="00CF0541"/>
    <w:rsid w:val="00CF23EC"/>
    <w:rsid w:val="00CF66E0"/>
    <w:rsid w:val="00CF7D1A"/>
    <w:rsid w:val="00D07FAD"/>
    <w:rsid w:val="00D26458"/>
    <w:rsid w:val="00D37BB9"/>
    <w:rsid w:val="00D5776C"/>
    <w:rsid w:val="00D74295"/>
    <w:rsid w:val="00DC15B6"/>
    <w:rsid w:val="00DC2EA0"/>
    <w:rsid w:val="00E025DE"/>
    <w:rsid w:val="00E239B4"/>
    <w:rsid w:val="00E26CCF"/>
    <w:rsid w:val="00E47239"/>
    <w:rsid w:val="00E54D72"/>
    <w:rsid w:val="00E829AD"/>
    <w:rsid w:val="00E91431"/>
    <w:rsid w:val="00E91CC8"/>
    <w:rsid w:val="00E94816"/>
    <w:rsid w:val="00E9549B"/>
    <w:rsid w:val="00EA005E"/>
    <w:rsid w:val="00EA1251"/>
    <w:rsid w:val="00EB5719"/>
    <w:rsid w:val="00EB7A09"/>
    <w:rsid w:val="00EC6A64"/>
    <w:rsid w:val="00EC7E46"/>
    <w:rsid w:val="00ED23DB"/>
    <w:rsid w:val="00EE6821"/>
    <w:rsid w:val="00EF3EC7"/>
    <w:rsid w:val="00F16891"/>
    <w:rsid w:val="00F269CB"/>
    <w:rsid w:val="00F511FC"/>
    <w:rsid w:val="00F52BA9"/>
    <w:rsid w:val="00F5403E"/>
    <w:rsid w:val="00F95DA0"/>
    <w:rsid w:val="00FA745D"/>
    <w:rsid w:val="00FB295C"/>
    <w:rsid w:val="00FB410E"/>
    <w:rsid w:val="00FB7A30"/>
    <w:rsid w:val="00FC0E0B"/>
    <w:rsid w:val="0135AD39"/>
    <w:rsid w:val="015102B2"/>
    <w:rsid w:val="0260C3EE"/>
    <w:rsid w:val="02CE067E"/>
    <w:rsid w:val="0317F0C0"/>
    <w:rsid w:val="03507ED8"/>
    <w:rsid w:val="03579988"/>
    <w:rsid w:val="03E72B7A"/>
    <w:rsid w:val="0489B4F6"/>
    <w:rsid w:val="0505FCF6"/>
    <w:rsid w:val="05AC78AC"/>
    <w:rsid w:val="06DE8B1F"/>
    <w:rsid w:val="0729ED1A"/>
    <w:rsid w:val="07707A50"/>
    <w:rsid w:val="07B481A6"/>
    <w:rsid w:val="07F4D830"/>
    <w:rsid w:val="083C0DAC"/>
    <w:rsid w:val="08F19C8C"/>
    <w:rsid w:val="0AAB4FDD"/>
    <w:rsid w:val="0ABE4375"/>
    <w:rsid w:val="0C5E4C5C"/>
    <w:rsid w:val="0C6A46C4"/>
    <w:rsid w:val="0F4F0949"/>
    <w:rsid w:val="0FE56FA4"/>
    <w:rsid w:val="0FF40839"/>
    <w:rsid w:val="104C1746"/>
    <w:rsid w:val="106DBC32"/>
    <w:rsid w:val="10D876BB"/>
    <w:rsid w:val="1262837B"/>
    <w:rsid w:val="12CBC4BA"/>
    <w:rsid w:val="145FE807"/>
    <w:rsid w:val="14939A8A"/>
    <w:rsid w:val="14B96F20"/>
    <w:rsid w:val="150FC226"/>
    <w:rsid w:val="155762B3"/>
    <w:rsid w:val="15A83AE2"/>
    <w:rsid w:val="15FF6077"/>
    <w:rsid w:val="16B0D551"/>
    <w:rsid w:val="16B5616C"/>
    <w:rsid w:val="17406A75"/>
    <w:rsid w:val="174B0181"/>
    <w:rsid w:val="17D150FD"/>
    <w:rsid w:val="1834CE88"/>
    <w:rsid w:val="1884155E"/>
    <w:rsid w:val="18E688E4"/>
    <w:rsid w:val="19584EA9"/>
    <w:rsid w:val="1A01DE20"/>
    <w:rsid w:val="1A282297"/>
    <w:rsid w:val="1A35CFC1"/>
    <w:rsid w:val="1A626DBC"/>
    <w:rsid w:val="1B774B28"/>
    <w:rsid w:val="1C51C554"/>
    <w:rsid w:val="1CE76952"/>
    <w:rsid w:val="1D28966F"/>
    <w:rsid w:val="1DFC790F"/>
    <w:rsid w:val="1DFE6987"/>
    <w:rsid w:val="1E8BC205"/>
    <w:rsid w:val="1E9B5C14"/>
    <w:rsid w:val="1EDBF2A2"/>
    <w:rsid w:val="1EF29462"/>
    <w:rsid w:val="1FB0A3E1"/>
    <w:rsid w:val="20377F63"/>
    <w:rsid w:val="205E1D9F"/>
    <w:rsid w:val="2133F8EA"/>
    <w:rsid w:val="229823F8"/>
    <w:rsid w:val="229EA819"/>
    <w:rsid w:val="25AF19FD"/>
    <w:rsid w:val="26BD208E"/>
    <w:rsid w:val="26D8621F"/>
    <w:rsid w:val="279BCA2B"/>
    <w:rsid w:val="27D983B2"/>
    <w:rsid w:val="27E8BE0D"/>
    <w:rsid w:val="2872EDC3"/>
    <w:rsid w:val="29C687F5"/>
    <w:rsid w:val="2A3C5F5E"/>
    <w:rsid w:val="2A3CFACB"/>
    <w:rsid w:val="2A7E3FC5"/>
    <w:rsid w:val="2AFE2305"/>
    <w:rsid w:val="2B0753C7"/>
    <w:rsid w:val="2B646C84"/>
    <w:rsid w:val="2C8D5585"/>
    <w:rsid w:val="2C8FAA35"/>
    <w:rsid w:val="2CB4474F"/>
    <w:rsid w:val="2D1F8A19"/>
    <w:rsid w:val="2D2107CD"/>
    <w:rsid w:val="2DC64534"/>
    <w:rsid w:val="2E156150"/>
    <w:rsid w:val="2EB3CAA9"/>
    <w:rsid w:val="2F76E974"/>
    <w:rsid w:val="2FB5247F"/>
    <w:rsid w:val="3031294C"/>
    <w:rsid w:val="308163AF"/>
    <w:rsid w:val="32C819FA"/>
    <w:rsid w:val="33170041"/>
    <w:rsid w:val="342B0405"/>
    <w:rsid w:val="361FC517"/>
    <w:rsid w:val="36455B70"/>
    <w:rsid w:val="36DD5137"/>
    <w:rsid w:val="37545C63"/>
    <w:rsid w:val="37A31B39"/>
    <w:rsid w:val="383D91A4"/>
    <w:rsid w:val="3892A415"/>
    <w:rsid w:val="390F14CF"/>
    <w:rsid w:val="393DE36D"/>
    <w:rsid w:val="39EC40C8"/>
    <w:rsid w:val="3A27454D"/>
    <w:rsid w:val="3A6B7827"/>
    <w:rsid w:val="3A9532DE"/>
    <w:rsid w:val="3B3E46DA"/>
    <w:rsid w:val="3B534046"/>
    <w:rsid w:val="3B832C5F"/>
    <w:rsid w:val="3BEC476B"/>
    <w:rsid w:val="3CF3175A"/>
    <w:rsid w:val="3D47208E"/>
    <w:rsid w:val="3EFA0D79"/>
    <w:rsid w:val="3F53A9C6"/>
    <w:rsid w:val="3FB37E06"/>
    <w:rsid w:val="402E2844"/>
    <w:rsid w:val="420BC3FF"/>
    <w:rsid w:val="423960DD"/>
    <w:rsid w:val="428B3AB5"/>
    <w:rsid w:val="42EC7D92"/>
    <w:rsid w:val="432C2102"/>
    <w:rsid w:val="440088A0"/>
    <w:rsid w:val="442DCFC2"/>
    <w:rsid w:val="445E3265"/>
    <w:rsid w:val="44F08995"/>
    <w:rsid w:val="45398F70"/>
    <w:rsid w:val="45713E1E"/>
    <w:rsid w:val="465851EF"/>
    <w:rsid w:val="4709ECA1"/>
    <w:rsid w:val="4746F588"/>
    <w:rsid w:val="497CE6F5"/>
    <w:rsid w:val="49869023"/>
    <w:rsid w:val="4A33DE75"/>
    <w:rsid w:val="4A6C7366"/>
    <w:rsid w:val="4A89CE5C"/>
    <w:rsid w:val="4AD32703"/>
    <w:rsid w:val="4C123AB7"/>
    <w:rsid w:val="4C41A1E4"/>
    <w:rsid w:val="4CDE0D68"/>
    <w:rsid w:val="4CF8A123"/>
    <w:rsid w:val="4D077592"/>
    <w:rsid w:val="4D73BA84"/>
    <w:rsid w:val="4DE3267E"/>
    <w:rsid w:val="4EAEB10C"/>
    <w:rsid w:val="4F10C8D3"/>
    <w:rsid w:val="4F298D93"/>
    <w:rsid w:val="4F5E2E9F"/>
    <w:rsid w:val="4F86B099"/>
    <w:rsid w:val="4FF060AC"/>
    <w:rsid w:val="5160AB33"/>
    <w:rsid w:val="519CBFD8"/>
    <w:rsid w:val="51DEC7CC"/>
    <w:rsid w:val="52632321"/>
    <w:rsid w:val="536DC59C"/>
    <w:rsid w:val="53740701"/>
    <w:rsid w:val="53888163"/>
    <w:rsid w:val="53D7FC62"/>
    <w:rsid w:val="557B7DB5"/>
    <w:rsid w:val="55B1A76D"/>
    <w:rsid w:val="562C8C1F"/>
    <w:rsid w:val="567A3015"/>
    <w:rsid w:val="56811184"/>
    <w:rsid w:val="581C3987"/>
    <w:rsid w:val="5B18350B"/>
    <w:rsid w:val="5B448B52"/>
    <w:rsid w:val="5B7EFE61"/>
    <w:rsid w:val="5C2673C3"/>
    <w:rsid w:val="5D2DE61A"/>
    <w:rsid w:val="5D64BB62"/>
    <w:rsid w:val="5D975704"/>
    <w:rsid w:val="5E94A25C"/>
    <w:rsid w:val="5F5673FB"/>
    <w:rsid w:val="6046964E"/>
    <w:rsid w:val="60949415"/>
    <w:rsid w:val="6104964F"/>
    <w:rsid w:val="6126AA62"/>
    <w:rsid w:val="617F69D9"/>
    <w:rsid w:val="61CA1D3C"/>
    <w:rsid w:val="628BE226"/>
    <w:rsid w:val="62A7C43E"/>
    <w:rsid w:val="62C384A4"/>
    <w:rsid w:val="62FAA885"/>
    <w:rsid w:val="633D33CA"/>
    <w:rsid w:val="63D3082C"/>
    <w:rsid w:val="64F5D55C"/>
    <w:rsid w:val="64FB6370"/>
    <w:rsid w:val="65ED1C97"/>
    <w:rsid w:val="66762365"/>
    <w:rsid w:val="6758E785"/>
    <w:rsid w:val="67F34425"/>
    <w:rsid w:val="681CCB23"/>
    <w:rsid w:val="682061E8"/>
    <w:rsid w:val="698F70BC"/>
    <w:rsid w:val="6AB782DB"/>
    <w:rsid w:val="6AC41443"/>
    <w:rsid w:val="6BB3C26E"/>
    <w:rsid w:val="6C1AEEDE"/>
    <w:rsid w:val="6C5312CD"/>
    <w:rsid w:val="6CE7FA94"/>
    <w:rsid w:val="6D0C32B4"/>
    <w:rsid w:val="6D395156"/>
    <w:rsid w:val="6D76C79E"/>
    <w:rsid w:val="6E0E550B"/>
    <w:rsid w:val="6E99CB8D"/>
    <w:rsid w:val="6EB8FE35"/>
    <w:rsid w:val="6ED8B2E5"/>
    <w:rsid w:val="6F25E395"/>
    <w:rsid w:val="6F41866F"/>
    <w:rsid w:val="7028D716"/>
    <w:rsid w:val="704F41FC"/>
    <w:rsid w:val="738C4725"/>
    <w:rsid w:val="73B6B72B"/>
    <w:rsid w:val="73DC3134"/>
    <w:rsid w:val="74A7F35C"/>
    <w:rsid w:val="74C6716F"/>
    <w:rsid w:val="7522A68B"/>
    <w:rsid w:val="75FAA0D9"/>
    <w:rsid w:val="763D6452"/>
    <w:rsid w:val="76479222"/>
    <w:rsid w:val="765C1673"/>
    <w:rsid w:val="76AA2BB2"/>
    <w:rsid w:val="76FE5B69"/>
    <w:rsid w:val="78542265"/>
    <w:rsid w:val="78C26142"/>
    <w:rsid w:val="79771DA8"/>
    <w:rsid w:val="798BD048"/>
    <w:rsid w:val="7A7EF9D9"/>
    <w:rsid w:val="7B1131CA"/>
    <w:rsid w:val="7B15D05C"/>
    <w:rsid w:val="7B2C2026"/>
    <w:rsid w:val="7BE94826"/>
    <w:rsid w:val="7CB26447"/>
    <w:rsid w:val="7DD6163A"/>
    <w:rsid w:val="7DDAC2A6"/>
    <w:rsid w:val="7DF2FF9E"/>
    <w:rsid w:val="7DF37498"/>
    <w:rsid w:val="7E007CCA"/>
    <w:rsid w:val="7E0FA3A4"/>
    <w:rsid w:val="7E63C813"/>
    <w:rsid w:val="7F9FA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3FCB05"/>
  <w15:chartTrackingRefBased/>
  <w15:docId w15:val="{AB55CC64-4872-4ED0-9911-380C81A6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List Bullet 5" w:uiPriority="99"/>
    <w:lsdException w:name="List Number 4" w:uiPriority="99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7D1A"/>
    <w:pPr>
      <w:jc w:val="both"/>
    </w:pPr>
    <w:rPr>
      <w:rFonts w:ascii="Verdana" w:hAnsi="Verdana"/>
      <w:szCs w:val="22"/>
      <w:lang w:val="da-DK" w:eastAsia="da-DK"/>
    </w:rPr>
  </w:style>
  <w:style w:type="paragraph" w:styleId="Heading1">
    <w:name w:val="heading 1"/>
    <w:aliases w:val="Overskrift 1 §,Overskrift med punktopstilling,1,H1,H1-Heading 1,Header 1,Heading No. L1,I,II+,Legal Line 1,Section Header,Section Heading,h1,head 1,l1,list 1,(SCGM 1),Chapter Headline,Hoofdstuk,Lev 1,überschrift1,überschrift11,überschrift12"/>
    <w:basedOn w:val="Normal"/>
    <w:next w:val="BodyText"/>
    <w:uiPriority w:val="9"/>
    <w:qFormat/>
    <w:rsid w:val="00CF7D1A"/>
    <w:pPr>
      <w:keepNext/>
      <w:numPr>
        <w:numId w:val="23"/>
      </w:numPr>
      <w:spacing w:before="240" w:after="60" w:line="340" w:lineRule="exact"/>
      <w:outlineLvl w:val="0"/>
    </w:pPr>
    <w:rPr>
      <w:b/>
      <w:kern w:val="28"/>
      <w:szCs w:val="24"/>
    </w:rPr>
  </w:style>
  <w:style w:type="paragraph" w:styleId="Heading2">
    <w:name w:val="heading 2"/>
    <w:aliases w:val="Afsnit med punktopstilling"/>
    <w:basedOn w:val="Normal"/>
    <w:next w:val="BodyText"/>
    <w:qFormat/>
    <w:rsid w:val="00CF7D1A"/>
    <w:pPr>
      <w:numPr>
        <w:ilvl w:val="1"/>
        <w:numId w:val="23"/>
      </w:numPr>
      <w:spacing w:before="240" w:after="60" w:line="340" w:lineRule="exact"/>
      <w:outlineLvl w:val="1"/>
    </w:pPr>
  </w:style>
  <w:style w:type="paragraph" w:styleId="Heading3">
    <w:name w:val="heading 3"/>
    <w:aliases w:val="Overskrift 3 ASL"/>
    <w:basedOn w:val="Normal"/>
    <w:next w:val="BodyText"/>
    <w:qFormat/>
    <w:rsid w:val="00CF7D1A"/>
    <w:pPr>
      <w:numPr>
        <w:ilvl w:val="2"/>
        <w:numId w:val="23"/>
      </w:numPr>
      <w:tabs>
        <w:tab w:val="left" w:pos="1304"/>
      </w:tabs>
      <w:spacing w:before="240" w:after="60" w:line="340" w:lineRule="exact"/>
      <w:outlineLvl w:val="2"/>
    </w:pPr>
  </w:style>
  <w:style w:type="paragraph" w:styleId="Heading4">
    <w:name w:val="heading 4"/>
    <w:aliases w:val="Overskrift 4  ASL"/>
    <w:basedOn w:val="Normal"/>
    <w:next w:val="BodyText"/>
    <w:qFormat/>
    <w:rsid w:val="00CF7D1A"/>
    <w:pPr>
      <w:numPr>
        <w:ilvl w:val="3"/>
        <w:numId w:val="23"/>
      </w:numPr>
      <w:spacing w:before="240" w:after="60" w:line="340" w:lineRule="exact"/>
      <w:outlineLvl w:val="3"/>
    </w:pPr>
    <w:rPr>
      <w:bCs/>
      <w:szCs w:val="16"/>
    </w:rPr>
  </w:style>
  <w:style w:type="paragraph" w:styleId="Heading5">
    <w:name w:val="heading 5"/>
    <w:aliases w:val="Overskrift dokumenter ASL"/>
    <w:basedOn w:val="Normal"/>
    <w:next w:val="BodyText"/>
    <w:qFormat/>
    <w:rsid w:val="00CF7D1A"/>
    <w:pPr>
      <w:numPr>
        <w:ilvl w:val="4"/>
        <w:numId w:val="23"/>
      </w:numPr>
      <w:spacing w:before="240" w:after="60" w:line="340" w:lineRule="exact"/>
      <w:jc w:val="center"/>
      <w:outlineLvl w:val="4"/>
    </w:pPr>
    <w:rPr>
      <w:bCs/>
      <w:iCs/>
      <w:caps/>
      <w:sz w:val="32"/>
      <w:szCs w:val="3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01590"/>
    <w:pPr>
      <w:keepNext/>
      <w:keepLines/>
      <w:numPr>
        <w:ilvl w:val="5"/>
        <w:numId w:val="2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01590"/>
    <w:pPr>
      <w:keepNext/>
      <w:keepLines/>
      <w:numPr>
        <w:ilvl w:val="6"/>
        <w:numId w:val="2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01590"/>
    <w:pPr>
      <w:keepNext/>
      <w:keepLines/>
      <w:numPr>
        <w:ilvl w:val="7"/>
        <w:numId w:val="2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01590"/>
    <w:pPr>
      <w:keepNext/>
      <w:keepLines/>
      <w:numPr>
        <w:ilvl w:val="8"/>
        <w:numId w:val="2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F7D1A"/>
    <w:pPr>
      <w:tabs>
        <w:tab w:val="center" w:pos="4819"/>
        <w:tab w:val="right" w:pos="9638"/>
      </w:tabs>
    </w:pPr>
    <w:rPr>
      <w:noProof/>
    </w:rPr>
  </w:style>
  <w:style w:type="paragraph" w:styleId="Footer">
    <w:name w:val="footer"/>
    <w:basedOn w:val="Normal"/>
    <w:rsid w:val="00CF7D1A"/>
    <w:pPr>
      <w:tabs>
        <w:tab w:val="center" w:pos="4819"/>
        <w:tab w:val="right" w:pos="9638"/>
      </w:tabs>
      <w:jc w:val="right"/>
    </w:pPr>
    <w:rPr>
      <w:noProof/>
      <w:sz w:val="16"/>
      <w:szCs w:val="16"/>
    </w:rPr>
  </w:style>
  <w:style w:type="paragraph" w:styleId="BodyText">
    <w:name w:val="Body Text"/>
    <w:basedOn w:val="Normal"/>
    <w:link w:val="BodyTextChar"/>
    <w:rsid w:val="00CF7D1A"/>
    <w:pPr>
      <w:tabs>
        <w:tab w:val="left" w:pos="7371"/>
        <w:tab w:val="right" w:pos="9639"/>
      </w:tabs>
      <w:spacing w:line="340" w:lineRule="exact"/>
    </w:pPr>
  </w:style>
  <w:style w:type="paragraph" w:customStyle="1" w:styleId="opstilmatAlt1">
    <w:name w:val="opstil m at (Alt+1)"/>
    <w:basedOn w:val="Normal"/>
    <w:rsid w:val="00CF7D1A"/>
    <w:pPr>
      <w:numPr>
        <w:numId w:val="4"/>
      </w:numPr>
      <w:spacing w:after="120" w:line="340" w:lineRule="exact"/>
    </w:pPr>
  </w:style>
  <w:style w:type="paragraph" w:customStyle="1" w:styleId="tabulator">
    <w:name w:val="tabulator"/>
    <w:basedOn w:val="Normal"/>
    <w:rsid w:val="00CF7D1A"/>
    <w:pPr>
      <w:tabs>
        <w:tab w:val="left" w:pos="6804"/>
        <w:tab w:val="right" w:pos="8789"/>
      </w:tabs>
      <w:ind w:right="3402"/>
    </w:pPr>
  </w:style>
  <w:style w:type="paragraph" w:styleId="NormalIndent">
    <w:name w:val="Normal Indent"/>
    <w:basedOn w:val="Normal"/>
    <w:rsid w:val="00CF7D1A"/>
    <w:pPr>
      <w:ind w:left="851"/>
    </w:pPr>
  </w:style>
  <w:style w:type="character" w:styleId="PageNumber">
    <w:name w:val="page number"/>
    <w:basedOn w:val="DefaultParagraphFont"/>
  </w:style>
  <w:style w:type="paragraph" w:customStyle="1" w:styleId="OpstilflereniveauerAlt5">
    <w:name w:val="Opstil flere niveauer (Alt+5)"/>
    <w:basedOn w:val="Normal"/>
    <w:rsid w:val="00CF7D1A"/>
    <w:pPr>
      <w:numPr>
        <w:numId w:val="8"/>
      </w:numPr>
      <w:spacing w:after="120"/>
    </w:pPr>
  </w:style>
  <w:style w:type="paragraph" w:customStyle="1" w:styleId="OpstilmbogstavAlt2">
    <w:name w:val="Opstil m bogstav (Alt+2)"/>
    <w:basedOn w:val="Normal"/>
    <w:rsid w:val="00CF7D1A"/>
    <w:pPr>
      <w:numPr>
        <w:numId w:val="5"/>
      </w:numPr>
      <w:spacing w:after="120" w:line="340" w:lineRule="exact"/>
    </w:pPr>
  </w:style>
  <w:style w:type="paragraph" w:customStyle="1" w:styleId="opstilmpindAlt3">
    <w:name w:val="opstil m pind (Alt+3)"/>
    <w:basedOn w:val="BodyText"/>
    <w:rsid w:val="00CF7D1A"/>
    <w:pPr>
      <w:numPr>
        <w:numId w:val="7"/>
      </w:numPr>
      <w:tabs>
        <w:tab w:val="clear" w:pos="7371"/>
        <w:tab w:val="clear" w:pos="9639"/>
      </w:tabs>
      <w:spacing w:before="120"/>
    </w:pPr>
  </w:style>
  <w:style w:type="paragraph" w:customStyle="1" w:styleId="OpstilmtalAlt4">
    <w:name w:val="Opstil m tal (Alt+4)"/>
    <w:basedOn w:val="Normal"/>
    <w:rsid w:val="00CF7D1A"/>
    <w:pPr>
      <w:numPr>
        <w:numId w:val="6"/>
      </w:numPr>
      <w:tabs>
        <w:tab w:val="left" w:pos="1304"/>
      </w:tabs>
      <w:spacing w:before="240" w:after="60" w:line="340" w:lineRule="exact"/>
    </w:pPr>
  </w:style>
  <w:style w:type="paragraph" w:customStyle="1" w:styleId="Anmelder">
    <w:name w:val="Anmelder"/>
    <w:basedOn w:val="Normal"/>
    <w:pPr>
      <w:framePr w:w="2835" w:hSpace="142" w:vSpace="142" w:wrap="around" w:vAnchor="page" w:hAnchor="page" w:x="7656" w:y="4537"/>
    </w:pPr>
  </w:style>
  <w:style w:type="paragraph" w:customStyle="1" w:styleId="Dokumentoverskrift">
    <w:name w:val="Dokumentoverskrift"/>
    <w:basedOn w:val="Normal"/>
    <w:pPr>
      <w:tabs>
        <w:tab w:val="left" w:pos="2552"/>
      </w:tabs>
      <w:spacing w:before="3800" w:after="600"/>
      <w:jc w:val="center"/>
    </w:pPr>
    <w:rPr>
      <w:b/>
      <w:sz w:val="36"/>
    </w:rPr>
  </w:style>
  <w:style w:type="paragraph" w:styleId="TOC1">
    <w:name w:val="toc 1"/>
    <w:basedOn w:val="Normal"/>
    <w:next w:val="Normal"/>
    <w:autoRedefine/>
    <w:semiHidden/>
    <w:rsid w:val="00CF7D1A"/>
  </w:style>
  <w:style w:type="paragraph" w:styleId="TOC3">
    <w:name w:val="toc 3"/>
    <w:basedOn w:val="Normal"/>
    <w:next w:val="Normal"/>
    <w:autoRedefine/>
    <w:semiHidden/>
    <w:pPr>
      <w:tabs>
        <w:tab w:val="left" w:pos="1134"/>
        <w:tab w:val="right" w:leader="dot" w:pos="8959"/>
      </w:tabs>
      <w:ind w:left="520"/>
    </w:pPr>
  </w:style>
  <w:style w:type="paragraph" w:customStyle="1" w:styleId="Overskrift2direktrkontrakter">
    <w:name w:val="Overskrift 2 direktørkontrakter"/>
    <w:basedOn w:val="Normal"/>
    <w:rPr>
      <w:sz w:val="18"/>
    </w:rPr>
  </w:style>
  <w:style w:type="paragraph" w:customStyle="1" w:styleId="Vitterlighedsptegning">
    <w:name w:val="Vitterlighedspåtegning"/>
    <w:basedOn w:val="Normal"/>
  </w:style>
  <w:style w:type="paragraph" w:customStyle="1" w:styleId="OverskriftA">
    <w:name w:val="Overskrift A"/>
    <w:basedOn w:val="Heading1"/>
    <w:rsid w:val="00A16F9D"/>
    <w:pPr>
      <w:numPr>
        <w:numId w:val="10"/>
      </w:numPr>
      <w:spacing w:before="0"/>
    </w:pPr>
    <w:rPr>
      <w:kern w:val="0"/>
      <w:u w:val="single"/>
    </w:rPr>
  </w:style>
  <w:style w:type="paragraph" w:customStyle="1" w:styleId="OverskriftB">
    <w:name w:val="Overskrift B"/>
    <w:rsid w:val="00A16F9D"/>
    <w:rPr>
      <w:noProof/>
      <w:lang w:val="da-DK" w:eastAsia="da-DK"/>
    </w:rPr>
  </w:style>
  <w:style w:type="paragraph" w:customStyle="1" w:styleId="Niveau1">
    <w:name w:val="Niveau 1"/>
    <w:basedOn w:val="Normal"/>
    <w:next w:val="Normal"/>
    <w:rsid w:val="00A16F9D"/>
    <w:pPr>
      <w:spacing w:before="360" w:after="240"/>
    </w:pPr>
    <w:rPr>
      <w:b/>
    </w:rPr>
  </w:style>
  <w:style w:type="paragraph" w:customStyle="1" w:styleId="Niveau2">
    <w:name w:val="Niveau 2"/>
    <w:basedOn w:val="Heading2"/>
    <w:rsid w:val="00A16F9D"/>
    <w:pPr>
      <w:widowControl w:val="0"/>
    </w:pPr>
    <w:rPr>
      <w:rFonts w:ascii="Arial Narrow" w:hAnsi="Arial Narrow"/>
      <w:b/>
      <w:i/>
    </w:rPr>
  </w:style>
  <w:style w:type="paragraph" w:customStyle="1" w:styleId="Niveau3">
    <w:name w:val="Niveau 3"/>
    <w:basedOn w:val="Niveau2"/>
    <w:rsid w:val="00A16F9D"/>
  </w:style>
  <w:style w:type="paragraph" w:customStyle="1" w:styleId="Niveau4">
    <w:name w:val="Niveau 4"/>
    <w:basedOn w:val="Niveau3"/>
    <w:rsid w:val="00A16F9D"/>
  </w:style>
  <w:style w:type="paragraph" w:customStyle="1" w:styleId="Niveau5">
    <w:name w:val="Niveau 5"/>
    <w:basedOn w:val="Heading2"/>
    <w:rsid w:val="00A16F9D"/>
    <w:rPr>
      <w:b/>
      <w:i/>
    </w:rPr>
  </w:style>
  <w:style w:type="paragraph" w:styleId="List4">
    <w:name w:val="List 4"/>
    <w:basedOn w:val="Normal"/>
    <w:rsid w:val="00A16F9D"/>
    <w:pPr>
      <w:ind w:left="1132" w:hanging="283"/>
    </w:pPr>
  </w:style>
  <w:style w:type="paragraph" w:styleId="Title">
    <w:name w:val="Title"/>
    <w:basedOn w:val="Normal"/>
    <w:autoRedefine/>
    <w:qFormat/>
    <w:rsid w:val="00C71FD8"/>
    <w:pPr>
      <w:keepNext/>
      <w:spacing w:before="240" w:after="60"/>
      <w:jc w:val="center"/>
      <w:outlineLvl w:val="0"/>
    </w:pPr>
    <w:rPr>
      <w:sz w:val="24"/>
      <w:szCs w:val="24"/>
    </w:rPr>
  </w:style>
  <w:style w:type="paragraph" w:customStyle="1" w:styleId="Overskrift1-numre">
    <w:name w:val="Overskrift 1 §-numre"/>
    <w:autoRedefine/>
    <w:rsid w:val="00A16F9D"/>
    <w:pPr>
      <w:keepNext/>
      <w:tabs>
        <w:tab w:val="left" w:pos="737"/>
      </w:tabs>
      <w:spacing w:before="480"/>
    </w:pPr>
    <w:rPr>
      <w:rFonts w:ascii="Arial Narrow" w:hAnsi="Arial Narrow"/>
      <w:b/>
      <w:caps/>
      <w:sz w:val="24"/>
      <w:lang w:val="da-DK" w:eastAsia="da-DK"/>
    </w:rPr>
  </w:style>
  <w:style w:type="paragraph" w:customStyle="1" w:styleId="Overskrift2-numre">
    <w:name w:val="Overskrift 2 §-numre"/>
    <w:basedOn w:val="Normal"/>
    <w:next w:val="Normal"/>
    <w:autoRedefine/>
    <w:rsid w:val="00A16F9D"/>
    <w:pPr>
      <w:spacing w:before="240" w:line="340" w:lineRule="exact"/>
      <w:outlineLvl w:val="1"/>
    </w:pPr>
  </w:style>
  <w:style w:type="paragraph" w:customStyle="1" w:styleId="Overskrift3-numre">
    <w:name w:val="Overskrift 3 §-numre"/>
    <w:basedOn w:val="Normal"/>
    <w:next w:val="Normal"/>
    <w:autoRedefine/>
    <w:rsid w:val="00A16F9D"/>
    <w:pPr>
      <w:spacing w:line="340" w:lineRule="exact"/>
    </w:pPr>
  </w:style>
  <w:style w:type="paragraph" w:customStyle="1" w:styleId="Normal-numre">
    <w:name w:val="Normal §-numre"/>
    <w:basedOn w:val="Normal"/>
    <w:rsid w:val="00A16F9D"/>
    <w:pPr>
      <w:spacing w:line="340" w:lineRule="exact"/>
      <w:ind w:left="737"/>
    </w:pPr>
  </w:style>
  <w:style w:type="paragraph" w:customStyle="1" w:styleId="Overskrift1Numre">
    <w:name w:val="Overskrift 1 Numre"/>
    <w:next w:val="Overskrift2numre0"/>
    <w:rsid w:val="00A16F9D"/>
    <w:pPr>
      <w:keepNext/>
      <w:numPr>
        <w:numId w:val="9"/>
      </w:numPr>
      <w:tabs>
        <w:tab w:val="left" w:pos="737"/>
      </w:tabs>
      <w:spacing w:before="480"/>
    </w:pPr>
    <w:rPr>
      <w:rFonts w:ascii="Arial Narrow" w:hAnsi="Arial Narrow"/>
      <w:b/>
      <w:caps/>
      <w:sz w:val="24"/>
      <w:lang w:val="da-DK" w:eastAsia="da-DK"/>
    </w:rPr>
  </w:style>
  <w:style w:type="paragraph" w:customStyle="1" w:styleId="Overskrift2numre0">
    <w:name w:val="Overskrift 2 numre"/>
    <w:basedOn w:val="Normal"/>
    <w:next w:val="Normal"/>
    <w:autoRedefine/>
    <w:rsid w:val="00A16F9D"/>
    <w:pPr>
      <w:spacing w:before="255" w:line="340" w:lineRule="exact"/>
      <w:outlineLvl w:val="1"/>
    </w:pPr>
  </w:style>
  <w:style w:type="paragraph" w:customStyle="1" w:styleId="Overskrift2Numre">
    <w:name w:val="Overskrift 2 Numre"/>
    <w:basedOn w:val="Normal"/>
    <w:next w:val="Normal"/>
    <w:autoRedefine/>
    <w:rsid w:val="00A16F9D"/>
    <w:pPr>
      <w:numPr>
        <w:ilvl w:val="1"/>
        <w:numId w:val="9"/>
      </w:numPr>
      <w:spacing w:before="240" w:line="340" w:lineRule="exact"/>
      <w:outlineLvl w:val="1"/>
    </w:pPr>
    <w:rPr>
      <w:lang w:val="en-GB"/>
    </w:rPr>
  </w:style>
  <w:style w:type="paragraph" w:customStyle="1" w:styleId="Overskrift3Numre">
    <w:name w:val="Overskrift 3 Numre"/>
    <w:basedOn w:val="Normal"/>
    <w:autoRedefine/>
    <w:rsid w:val="00A16F9D"/>
    <w:pPr>
      <w:numPr>
        <w:ilvl w:val="2"/>
        <w:numId w:val="9"/>
      </w:numPr>
      <w:spacing w:before="240" w:line="340" w:lineRule="exact"/>
      <w:outlineLvl w:val="2"/>
    </w:pPr>
    <w:rPr>
      <w:lang w:val="en-GB"/>
    </w:rPr>
  </w:style>
  <w:style w:type="paragraph" w:customStyle="1" w:styleId="Overskrift4Numre">
    <w:name w:val="Overskrift 4 Numre"/>
    <w:basedOn w:val="Overskrift3Numre"/>
    <w:autoRedefine/>
    <w:rsid w:val="00A16F9D"/>
    <w:pPr>
      <w:numPr>
        <w:ilvl w:val="3"/>
        <w:numId w:val="11"/>
      </w:numPr>
    </w:pPr>
  </w:style>
  <w:style w:type="paragraph" w:customStyle="1" w:styleId="Vedr">
    <w:name w:val="Vedr"/>
    <w:basedOn w:val="Normal"/>
    <w:rsid w:val="00CF7D1A"/>
    <w:pPr>
      <w:pBdr>
        <w:bottom w:val="single" w:sz="6" w:space="2" w:color="auto"/>
      </w:pBdr>
      <w:ind w:left="851" w:hanging="851"/>
    </w:pPr>
  </w:style>
  <w:style w:type="paragraph" w:customStyle="1" w:styleId="Modtager">
    <w:name w:val="Modtager"/>
    <w:basedOn w:val="Normal"/>
    <w:rsid w:val="00CF7D1A"/>
  </w:style>
  <w:style w:type="paragraph" w:customStyle="1" w:styleId="OpstillingS1">
    <w:name w:val="OpstillingS1"/>
    <w:basedOn w:val="Normal"/>
    <w:rsid w:val="00CF7D1A"/>
    <w:pPr>
      <w:tabs>
        <w:tab w:val="left" w:pos="5103"/>
        <w:tab w:val="right" w:pos="7371"/>
      </w:tabs>
      <w:ind w:right="5102"/>
    </w:pPr>
  </w:style>
  <w:style w:type="paragraph" w:customStyle="1" w:styleId="Talrkke1">
    <w:name w:val="Talrække 1"/>
    <w:basedOn w:val="Normal"/>
    <w:next w:val="Normal"/>
    <w:rsid w:val="00CF7D1A"/>
    <w:pPr>
      <w:tabs>
        <w:tab w:val="right" w:pos="7229"/>
        <w:tab w:val="right" w:pos="9072"/>
      </w:tabs>
      <w:spacing w:line="400" w:lineRule="atLeast"/>
      <w:ind w:right="3969"/>
    </w:pPr>
    <w:rPr>
      <w:szCs w:val="20"/>
    </w:rPr>
  </w:style>
  <w:style w:type="paragraph" w:customStyle="1" w:styleId="Talrkke2">
    <w:name w:val="Talrække 2"/>
    <w:basedOn w:val="Normal"/>
    <w:next w:val="Normal"/>
    <w:rsid w:val="00CF7D1A"/>
    <w:pPr>
      <w:numPr>
        <w:numId w:val="13"/>
      </w:numPr>
      <w:tabs>
        <w:tab w:val="left" w:pos="4961"/>
        <w:tab w:val="right" w:pos="6804"/>
        <w:tab w:val="left" w:pos="7229"/>
        <w:tab w:val="right" w:pos="9072"/>
      </w:tabs>
      <w:spacing w:line="400" w:lineRule="atLeast"/>
      <w:ind w:right="5103"/>
    </w:pPr>
    <w:rPr>
      <w:szCs w:val="24"/>
    </w:rPr>
  </w:style>
  <w:style w:type="paragraph" w:customStyle="1" w:styleId="Fremhvetoverskrift-centreret-ASL">
    <w:name w:val="Fremhævet overskrift - centreret - ASL"/>
    <w:basedOn w:val="BodyText"/>
    <w:next w:val="BodyText"/>
    <w:rsid w:val="00CF7D1A"/>
    <w:pPr>
      <w:jc w:val="center"/>
    </w:pPr>
    <w:rPr>
      <w:b/>
      <w:caps/>
      <w:szCs w:val="20"/>
    </w:rPr>
  </w:style>
  <w:style w:type="paragraph" w:customStyle="1" w:styleId="IndholdsfortegnelsedokASL">
    <w:name w:val="Indholdsfortegnelse dok ASL"/>
    <w:basedOn w:val="TOC1"/>
    <w:next w:val="BodyText"/>
    <w:rsid w:val="00CF7D1A"/>
    <w:pPr>
      <w:tabs>
        <w:tab w:val="right" w:pos="709"/>
        <w:tab w:val="right" w:leader="dot" w:pos="8959"/>
      </w:tabs>
      <w:spacing w:line="340" w:lineRule="exact"/>
      <w:ind w:left="425" w:right="567" w:hanging="425"/>
    </w:pPr>
  </w:style>
  <w:style w:type="paragraph" w:customStyle="1" w:styleId="kontraktparter-centreretASL">
    <w:name w:val="kontraktparter-centreret ASL"/>
    <w:basedOn w:val="BodyText"/>
    <w:rsid w:val="00CF7D1A"/>
    <w:pPr>
      <w:jc w:val="center"/>
    </w:pPr>
  </w:style>
  <w:style w:type="paragraph" w:customStyle="1" w:styleId="TalrkkedokAbel">
    <w:name w:val="Talrækkedok_Abel"/>
    <w:basedOn w:val="Normal"/>
    <w:next w:val="Normal"/>
    <w:rsid w:val="00CF7D1A"/>
    <w:pPr>
      <w:tabs>
        <w:tab w:val="left" w:pos="7229"/>
        <w:tab w:val="right" w:pos="9072"/>
      </w:tabs>
      <w:ind w:right="3969"/>
    </w:pPr>
  </w:style>
  <w:style w:type="paragraph" w:customStyle="1" w:styleId="Talrkkedok2abel">
    <w:name w:val="Talrækkedok2_abel"/>
    <w:basedOn w:val="Normal"/>
    <w:next w:val="Normal"/>
    <w:rsid w:val="00CF7D1A"/>
    <w:pPr>
      <w:tabs>
        <w:tab w:val="left" w:pos="4961"/>
        <w:tab w:val="right" w:pos="6804"/>
        <w:tab w:val="left" w:pos="7229"/>
        <w:tab w:val="right" w:pos="9072"/>
      </w:tabs>
      <w:ind w:right="5103"/>
    </w:pPr>
  </w:style>
  <w:style w:type="paragraph" w:customStyle="1" w:styleId="TypografiCentreretLinjeafstandFlerelinjer142li">
    <w:name w:val="Typografi Centreret Linjeafstand:  Flere linjer 142 li"/>
    <w:basedOn w:val="Normal"/>
    <w:rsid w:val="00CF7D1A"/>
    <w:pPr>
      <w:spacing w:line="340" w:lineRule="exact"/>
      <w:jc w:val="center"/>
    </w:pPr>
    <w:rPr>
      <w:szCs w:val="20"/>
    </w:rPr>
  </w:style>
  <w:style w:type="paragraph" w:customStyle="1" w:styleId="UnderskriftASL">
    <w:name w:val="Underskrift ASL"/>
    <w:basedOn w:val="BodyText"/>
    <w:rsid w:val="00CF7D1A"/>
    <w:pPr>
      <w:tabs>
        <w:tab w:val="clear" w:pos="7371"/>
        <w:tab w:val="clear" w:pos="9639"/>
        <w:tab w:val="left" w:pos="5103"/>
      </w:tabs>
    </w:pPr>
  </w:style>
  <w:style w:type="paragraph" w:styleId="BodyTextIndent2">
    <w:name w:val="Body Text Indent 2"/>
    <w:basedOn w:val="BodyTextIndent"/>
    <w:rsid w:val="001055B1"/>
    <w:pPr>
      <w:spacing w:after="0" w:line="360" w:lineRule="auto"/>
      <w:ind w:left="539" w:hanging="539"/>
    </w:pPr>
    <w:rPr>
      <w:rFonts w:ascii="Arial" w:hAnsi="Arial"/>
      <w:szCs w:val="20"/>
    </w:rPr>
  </w:style>
  <w:style w:type="paragraph" w:customStyle="1" w:styleId="Tekst1justeret">
    <w:name w:val="Tekst 1 justeret"/>
    <w:basedOn w:val="Normal"/>
    <w:next w:val="Normal"/>
    <w:rsid w:val="001055B1"/>
    <w:pPr>
      <w:overflowPunct w:val="0"/>
      <w:autoSpaceDE w:val="0"/>
      <w:autoSpaceDN w:val="0"/>
      <w:adjustRightInd w:val="0"/>
      <w:spacing w:before="120" w:line="250" w:lineRule="exact"/>
      <w:textAlignment w:val="baseline"/>
    </w:pPr>
    <w:rPr>
      <w:rFonts w:ascii="Trebuchet MS" w:hAnsi="Trebuchet MS"/>
      <w:szCs w:val="20"/>
    </w:rPr>
  </w:style>
  <w:style w:type="character" w:customStyle="1" w:styleId="BodyTextChar">
    <w:name w:val="Body Text Char"/>
    <w:link w:val="BodyText"/>
    <w:rsid w:val="001055B1"/>
    <w:rPr>
      <w:rFonts w:ascii="Verdana" w:hAnsi="Verdana"/>
      <w:szCs w:val="22"/>
      <w:lang w:val="da-DK" w:eastAsia="da-DK" w:bidi="ar-SA"/>
    </w:rPr>
  </w:style>
  <w:style w:type="paragraph" w:customStyle="1" w:styleId="Tekst2indryk">
    <w:name w:val="Tekst 2 indryk"/>
    <w:basedOn w:val="Normal"/>
    <w:rsid w:val="001055B1"/>
    <w:pPr>
      <w:overflowPunct w:val="0"/>
      <w:autoSpaceDE w:val="0"/>
      <w:autoSpaceDN w:val="0"/>
      <w:adjustRightInd w:val="0"/>
      <w:spacing w:line="250" w:lineRule="exact"/>
      <w:ind w:firstLine="170"/>
      <w:textAlignment w:val="baseline"/>
    </w:pPr>
    <w:rPr>
      <w:rFonts w:ascii="Trebuchet MS" w:hAnsi="Trebuchet MS"/>
      <w:szCs w:val="20"/>
    </w:rPr>
  </w:style>
  <w:style w:type="paragraph" w:styleId="BodyTextIndent">
    <w:name w:val="Body Text Indent"/>
    <w:basedOn w:val="Normal"/>
    <w:rsid w:val="001055B1"/>
    <w:pPr>
      <w:spacing w:after="120"/>
      <w:ind w:left="283"/>
    </w:pPr>
  </w:style>
  <w:style w:type="paragraph" w:styleId="BalloonText">
    <w:name w:val="Balloon Text"/>
    <w:basedOn w:val="Normal"/>
    <w:semiHidden/>
    <w:rsid w:val="00582F4F"/>
    <w:rPr>
      <w:rFonts w:ascii="Tahoma" w:hAnsi="Tahoma" w:cs="Tahoma"/>
      <w:sz w:val="16"/>
      <w:szCs w:val="16"/>
    </w:rPr>
  </w:style>
  <w:style w:type="paragraph" w:customStyle="1" w:styleId="Tekst1justeretautonum">
    <w:name w:val="Tekst 1 justeret autonum"/>
    <w:basedOn w:val="Normal"/>
    <w:rsid w:val="003C1721"/>
    <w:pPr>
      <w:numPr>
        <w:ilvl w:val="1"/>
        <w:numId w:val="4"/>
      </w:numPr>
      <w:overflowPunct w:val="0"/>
      <w:autoSpaceDE w:val="0"/>
      <w:autoSpaceDN w:val="0"/>
      <w:adjustRightInd w:val="0"/>
      <w:spacing w:before="120" w:line="250" w:lineRule="exact"/>
      <w:textAlignment w:val="baseline"/>
      <w:outlineLvl w:val="1"/>
    </w:pPr>
    <w:rPr>
      <w:rFonts w:ascii="Times New Roman" w:hAnsi="Times New Roman"/>
      <w:sz w:val="24"/>
      <w:szCs w:val="20"/>
    </w:rPr>
  </w:style>
  <w:style w:type="paragraph" w:customStyle="1" w:styleId="Normalniveau2">
    <w:name w:val="Normal niveau 2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3">
    <w:name w:val="Normal niveau 3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4">
    <w:name w:val="Normal niveau 4"/>
    <w:basedOn w:val="Normal"/>
    <w:uiPriority w:val="2"/>
    <w:qFormat/>
    <w:rsid w:val="00AB5EEB"/>
    <w:pPr>
      <w:tabs>
        <w:tab w:val="num" w:pos="709"/>
      </w:tabs>
      <w:spacing w:after="240" w:line="280" w:lineRule="atLeast"/>
      <w:ind w:left="709" w:hanging="709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5A">
    <w:name w:val="Normal niveau 5 (A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6a">
    <w:name w:val="Normal niveau 6 (a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71">
    <w:name w:val="Normal niveau 7 (1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81">
    <w:name w:val="Normal niveau 8 1.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customStyle="1" w:styleId="Normalniveau9i">
    <w:name w:val="Normal niveau 9 (i)"/>
    <w:basedOn w:val="Normal"/>
    <w:uiPriority w:val="2"/>
    <w:qFormat/>
    <w:rsid w:val="00AB5EEB"/>
    <w:pPr>
      <w:tabs>
        <w:tab w:val="num" w:pos="1276"/>
      </w:tabs>
      <w:spacing w:after="240" w:line="280" w:lineRule="atLeast"/>
      <w:ind w:left="1276" w:hanging="567"/>
    </w:pPr>
    <w:rPr>
      <w:rFonts w:ascii="Palatino Linotype" w:eastAsiaTheme="minorHAnsi" w:hAnsi="Palatino Linotype" w:cstheme="minorBidi"/>
      <w:szCs w:val="20"/>
      <w:lang w:eastAsia="en-US"/>
    </w:rPr>
  </w:style>
  <w:style w:type="paragraph" w:styleId="ListBullet5">
    <w:name w:val="List Bullet 5"/>
    <w:basedOn w:val="Normal"/>
    <w:uiPriority w:val="99"/>
    <w:rsid w:val="00AB5EEB"/>
    <w:pPr>
      <w:tabs>
        <w:tab w:val="num" w:pos="1492"/>
      </w:tabs>
      <w:spacing w:after="240" w:line="260" w:lineRule="atLeast"/>
      <w:ind w:left="1492" w:hanging="360"/>
      <w:contextualSpacing/>
    </w:pPr>
    <w:rPr>
      <w:rFonts w:ascii="Georgia" w:eastAsiaTheme="minorHAnsi" w:hAnsi="Georgia" w:cstheme="minorBidi"/>
      <w:szCs w:val="20"/>
      <w:lang w:eastAsia="en-US"/>
    </w:rPr>
  </w:style>
  <w:style w:type="paragraph" w:styleId="ListNumber4">
    <w:name w:val="List Number 4"/>
    <w:basedOn w:val="Normal"/>
    <w:uiPriority w:val="99"/>
    <w:rsid w:val="007B06D3"/>
    <w:pPr>
      <w:numPr>
        <w:numId w:val="14"/>
      </w:numPr>
      <w:spacing w:after="240" w:line="260" w:lineRule="atLeast"/>
      <w:contextualSpacing/>
    </w:pPr>
    <w:rPr>
      <w:rFonts w:ascii="Georgia" w:eastAsiaTheme="minorHAnsi" w:hAnsi="Georgia" w:cstheme="minorBidi"/>
      <w:szCs w:val="20"/>
      <w:lang w:eastAsia="en-US"/>
    </w:rPr>
  </w:style>
  <w:style w:type="paragraph" w:customStyle="1" w:styleId="Default">
    <w:name w:val="Default"/>
    <w:rsid w:val="00E54D72"/>
    <w:pPr>
      <w:autoSpaceDE w:val="0"/>
      <w:autoSpaceDN w:val="0"/>
      <w:adjustRightInd w:val="0"/>
    </w:pPr>
    <w:rPr>
      <w:color w:val="000000"/>
      <w:sz w:val="24"/>
      <w:szCs w:val="24"/>
      <w:lang w:val="da-DK"/>
    </w:rPr>
  </w:style>
  <w:style w:type="paragraph" w:styleId="Revision">
    <w:name w:val="Revision"/>
    <w:hidden/>
    <w:uiPriority w:val="71"/>
    <w:semiHidden/>
    <w:rsid w:val="00B96266"/>
    <w:rPr>
      <w:rFonts w:ascii="Verdana" w:hAnsi="Verdana"/>
      <w:szCs w:val="22"/>
      <w:lang w:val="da-DK" w:eastAsia="da-DK"/>
    </w:rPr>
  </w:style>
  <w:style w:type="character" w:customStyle="1" w:styleId="normaltextrun">
    <w:name w:val="normaltextrun"/>
    <w:basedOn w:val="DefaultParagraphFont"/>
    <w:rsid w:val="00853A4E"/>
  </w:style>
  <w:style w:type="character" w:customStyle="1" w:styleId="spellingerror">
    <w:name w:val="spellingerror"/>
    <w:basedOn w:val="DefaultParagraphFont"/>
    <w:rsid w:val="00853A4E"/>
  </w:style>
  <w:style w:type="character" w:customStyle="1" w:styleId="eop">
    <w:name w:val="eop"/>
    <w:basedOn w:val="DefaultParagraphFont"/>
    <w:rsid w:val="00853A4E"/>
  </w:style>
  <w:style w:type="paragraph" w:styleId="NoSpacing">
    <w:name w:val="No Spacing"/>
    <w:uiPriority w:val="1"/>
    <w:qFormat/>
    <w:rsid w:val="3A9532DE"/>
  </w:style>
  <w:style w:type="character" w:customStyle="1" w:styleId="Heading6Char">
    <w:name w:val="Heading 6 Char"/>
    <w:basedOn w:val="DefaultParagraphFont"/>
    <w:link w:val="Heading6"/>
    <w:semiHidden/>
    <w:rsid w:val="00901590"/>
    <w:rPr>
      <w:rFonts w:asciiTheme="majorHAnsi" w:eastAsiaTheme="majorEastAsia" w:hAnsiTheme="majorHAnsi" w:cstheme="majorBidi"/>
      <w:color w:val="1F4D78" w:themeColor="accent1" w:themeShade="7F"/>
      <w:szCs w:val="22"/>
      <w:lang w:val="da-DK" w:eastAsia="da-DK"/>
    </w:rPr>
  </w:style>
  <w:style w:type="character" w:customStyle="1" w:styleId="Heading7Char">
    <w:name w:val="Heading 7 Char"/>
    <w:basedOn w:val="DefaultParagraphFont"/>
    <w:link w:val="Heading7"/>
    <w:semiHidden/>
    <w:rsid w:val="00901590"/>
    <w:rPr>
      <w:rFonts w:asciiTheme="majorHAnsi" w:eastAsiaTheme="majorEastAsia" w:hAnsiTheme="majorHAnsi" w:cstheme="majorBidi"/>
      <w:i/>
      <w:iCs/>
      <w:color w:val="1F4D78" w:themeColor="accent1" w:themeShade="7F"/>
      <w:szCs w:val="22"/>
      <w:lang w:val="da-DK" w:eastAsia="da-DK"/>
    </w:rPr>
  </w:style>
  <w:style w:type="character" w:customStyle="1" w:styleId="Heading8Char">
    <w:name w:val="Heading 8 Char"/>
    <w:basedOn w:val="DefaultParagraphFont"/>
    <w:link w:val="Heading8"/>
    <w:semiHidden/>
    <w:rsid w:val="0090159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a-DK" w:eastAsia="da-DK"/>
    </w:rPr>
  </w:style>
  <w:style w:type="character" w:customStyle="1" w:styleId="Heading9Char">
    <w:name w:val="Heading 9 Char"/>
    <w:basedOn w:val="DefaultParagraphFont"/>
    <w:link w:val="Heading9"/>
    <w:semiHidden/>
    <w:rsid w:val="009015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kabelon\system\Basisudenlogod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8876231-1a41-46c1-b7f1-cf8bcca15ee1" xsi:nil="true"/>
    <lcf76f155ced4ddcb4097134ff3c332f xmlns="00077abf-da3f-4fa1-8193-0a30fe01893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9E7A259B5D697408C2F5045EAD6FA21" ma:contentTypeVersion="18" ma:contentTypeDescription="Opret et nyt dokument." ma:contentTypeScope="" ma:versionID="fc350de078c7a1a39be0ca934a233533">
  <xsd:schema xmlns:xsd="http://www.w3.org/2001/XMLSchema" xmlns:xs="http://www.w3.org/2001/XMLSchema" xmlns:p="http://schemas.microsoft.com/office/2006/metadata/properties" xmlns:ns2="00077abf-da3f-4fa1-8193-0a30fe01893a" xmlns:ns3="c8876231-1a41-46c1-b7f1-cf8bcca15ee1" targetNamespace="http://schemas.microsoft.com/office/2006/metadata/properties" ma:root="true" ma:fieldsID="6059183edda795590cd09e3e4676d8f2" ns2:_="" ns3:_="">
    <xsd:import namespace="00077abf-da3f-4fa1-8193-0a30fe01893a"/>
    <xsd:import namespace="c8876231-1a41-46c1-b7f1-cf8bcca15e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077abf-da3f-4fa1-8193-0a30fe0189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Billedmærker" ma:readOnly="false" ma:fieldId="{5cf76f15-5ced-4ddc-b409-7134ff3c332f}" ma:taxonomyMulti="true" ma:sspId="6f5df3ea-5d9d-40e2-bb5b-63c292bc39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876231-1a41-46c1-b7f1-cf8bcca15ee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fdfb72d-e40d-4734-9cc0-e322ed11e988}" ma:internalName="TaxCatchAll" ma:showField="CatchAllData" ma:web="c8876231-1a41-46c1-b7f1-cf8bcca15e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34C781-5994-4713-B638-7D52D44F2C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49B3A0F-9295-4D4B-8D04-7AE5DFCCAA13}">
  <ds:schemaRefs>
    <ds:schemaRef ds:uri="http://schemas.microsoft.com/office/2006/metadata/properties"/>
    <ds:schemaRef ds:uri="http://schemas.microsoft.com/office/infopath/2007/PartnerControls"/>
    <ds:schemaRef ds:uri="c8876231-1a41-46c1-b7f1-cf8bcca15ee1"/>
    <ds:schemaRef ds:uri="00077abf-da3f-4fa1-8193-0a30fe01893a"/>
  </ds:schemaRefs>
</ds:datastoreItem>
</file>

<file path=customXml/itemProps3.xml><?xml version="1.0" encoding="utf-8"?>
<ds:datastoreItem xmlns:ds="http://schemas.openxmlformats.org/officeDocument/2006/customXml" ds:itemID="{A63770E2-9D4C-49F4-AC62-E2919D421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BB9DA7-7B78-4E05-9D1C-E17E3BCD4C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077abf-da3f-4fa1-8193-0a30fe01893a"/>
    <ds:schemaRef ds:uri="c8876231-1a41-46c1-b7f1-cf8bcca15e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C:\skabelon\system\Basisudenlogodok.dot</Template>
  <TotalTime>21</TotalTime>
  <Pages>6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[Standardansættelseskontrakt – funktionær]</vt:lpstr>
    </vt:vector>
  </TitlesOfParts>
  <Company>Abel &amp; Skovgård Larsen</Company>
  <LinksUpToDate>false</LinksUpToDate>
  <CharactersWithSpaces>10613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[Standardansættelseskontrakt – funktionær]</dc:title>
  <dc:subject/>
  <dc:creator>els</dc:creator>
  <cp:keywords/>
  <cp:lastModifiedBy>William Henrik Klingsten Peytz</cp:lastModifiedBy>
  <cp:revision>46</cp:revision>
  <cp:lastPrinted>2008-08-28T17:49:00Z</cp:lastPrinted>
  <dcterms:created xsi:type="dcterms:W3CDTF">2023-02-24T08:16:00Z</dcterms:created>
  <dcterms:modified xsi:type="dcterms:W3CDTF">2025-10-02T10:05:00Z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0x01010009E7A259B5D697408C2F5045EAD6FA21</vt:lpwstr>
  </property>
  <property fmtid="{D5CDD505-2E9C-101B-9397-08002B2CF9AE}" pid="3" name="MediaServiceImageTags">
    <vt:lpwstr/>
  </property>
  <property fmtid="{D5CDD505-2E9C-101B-9397-08002B2CF9AE}" pid="4" name="ClassificationContentMarkingHeaderShapeIds">
    <vt:lpwstr>1,2,3</vt:lpwstr>
  </property>
  <property fmtid="{D5CDD505-2E9C-101B-9397-08002B2CF9AE}" pid="5" name="ClassificationContentMarkingHeaderFontProps">
    <vt:lpwstr>#000000,8,Calibri</vt:lpwstr>
  </property>
  <property fmtid="{D5CDD505-2E9C-101B-9397-08002B2CF9AE}" pid="6" name="ClassificationContentMarkingHeaderText">
    <vt:lpwstr>General</vt:lpwstr>
  </property>
  <property fmtid="{D5CDD505-2E9C-101B-9397-08002B2CF9AE}" pid="7" name="MSIP_Label_aee490da-fed8-48ce-ab1f-32dee818a6c1_Enabled">
    <vt:lpwstr>true</vt:lpwstr>
  </property>
  <property fmtid="{D5CDD505-2E9C-101B-9397-08002B2CF9AE}" pid="8" name="MSIP_Label_aee490da-fed8-48ce-ab1f-32dee818a6c1_SetDate">
    <vt:lpwstr>2023-02-23T12:38:32Z</vt:lpwstr>
  </property>
  <property fmtid="{D5CDD505-2E9C-101B-9397-08002B2CF9AE}" pid="9" name="MSIP_Label_aee490da-fed8-48ce-ab1f-32dee818a6c1_Method">
    <vt:lpwstr>Standard</vt:lpwstr>
  </property>
  <property fmtid="{D5CDD505-2E9C-101B-9397-08002B2CF9AE}" pid="10" name="MSIP_Label_aee490da-fed8-48ce-ab1f-32dee818a6c1_Name">
    <vt:lpwstr>General-Marking</vt:lpwstr>
  </property>
  <property fmtid="{D5CDD505-2E9C-101B-9397-08002B2CF9AE}" pid="11" name="MSIP_Label_aee490da-fed8-48ce-ab1f-32dee818a6c1_SiteId">
    <vt:lpwstr>33dab507-5210-4075-805b-f2717d8cfa74</vt:lpwstr>
  </property>
  <property fmtid="{D5CDD505-2E9C-101B-9397-08002B2CF9AE}" pid="12" name="MSIP_Label_aee490da-fed8-48ce-ab1f-32dee818a6c1_ActionId">
    <vt:lpwstr>460b250c-d2ae-4f4c-bd65-8a62ac9ef50b</vt:lpwstr>
  </property>
  <property fmtid="{D5CDD505-2E9C-101B-9397-08002B2CF9AE}" pid="13" name="MSIP_Label_aee490da-fed8-48ce-ab1f-32dee818a6c1_ContentBits">
    <vt:lpwstr>1</vt:lpwstr>
  </property>
</Properties>
</file>